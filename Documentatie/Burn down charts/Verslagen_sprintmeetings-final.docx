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25D5F58B" w:rsidR="00A87ADE" w:rsidRDefault="007A3E45" w:rsidP="00B15E13">
            <w:pPr>
              <w:pStyle w:val="Cover-titel"/>
              <w:spacing w:after="0"/>
            </w:pPr>
            <w:r>
              <w:t>Verslagen sprintmeetings</w:t>
            </w:r>
          </w:p>
          <w:p w14:paraId="4BB41353" w14:textId="4BC95408" w:rsidR="00A87ADE" w:rsidRDefault="007A3E45" w:rsidP="00B15E13">
            <w:pPr>
              <w:pStyle w:val="Cover-Auteur"/>
              <w:spacing w:after="0"/>
            </w:pPr>
            <w:r>
              <w:t>Lender Boeckx, Johan Claes</w:t>
            </w:r>
            <w:r w:rsidR="004713EA"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6EF79F23" w:rsidR="00A87ADE" w:rsidRPr="0013173C" w:rsidRDefault="007A3E45" w:rsidP="00B15E13">
            <w:pPr>
              <w:pStyle w:val="Cover-namen"/>
              <w:spacing w:after="0"/>
              <w:jc w:val="right"/>
            </w:pPr>
            <w:r>
              <w:rPr>
                <w:sz w:val="28"/>
                <w:szCs w:val="28"/>
              </w:rPr>
              <w:t xml:space="preserve">Agile </w:t>
            </w:r>
            <w:r w:rsidR="006D2B37">
              <w:rPr>
                <w:sz w:val="28"/>
                <w:szCs w:val="28"/>
              </w:rPr>
              <w:t>en</w:t>
            </w:r>
            <w:r>
              <w:rPr>
                <w:sz w:val="28"/>
                <w:szCs w:val="28"/>
              </w:rPr>
              <w:t xml:space="preserve"> testing</w:t>
            </w:r>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32829473"/>
      <w:r>
        <w:lastRenderedPageBreak/>
        <w:t>Inhoudstafel</w:t>
      </w:r>
      <w:bookmarkEnd w:id="0"/>
      <w:bookmarkEnd w:id="1"/>
    </w:p>
    <w:p w14:paraId="507AB336" w14:textId="0A2A51EE" w:rsidR="00BC051D"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32829473" w:history="1">
        <w:r w:rsidR="00BC051D" w:rsidRPr="001E7BE2">
          <w:rPr>
            <w:rStyle w:val="Hyperlink"/>
            <w:noProof/>
          </w:rPr>
          <w:t>Inhoudstafel</w:t>
        </w:r>
        <w:r w:rsidR="00BC051D">
          <w:rPr>
            <w:noProof/>
            <w:webHidden/>
          </w:rPr>
          <w:tab/>
        </w:r>
        <w:r w:rsidR="00BC051D">
          <w:rPr>
            <w:noProof/>
            <w:webHidden/>
          </w:rPr>
          <w:fldChar w:fldCharType="begin"/>
        </w:r>
        <w:r w:rsidR="00BC051D">
          <w:rPr>
            <w:noProof/>
            <w:webHidden/>
          </w:rPr>
          <w:instrText xml:space="preserve"> PAGEREF _Toc132829473 \h </w:instrText>
        </w:r>
        <w:r w:rsidR="00BC051D">
          <w:rPr>
            <w:noProof/>
            <w:webHidden/>
          </w:rPr>
        </w:r>
        <w:r w:rsidR="00BC051D">
          <w:rPr>
            <w:noProof/>
            <w:webHidden/>
          </w:rPr>
          <w:fldChar w:fldCharType="separate"/>
        </w:r>
        <w:r w:rsidR="00BC051D">
          <w:rPr>
            <w:noProof/>
            <w:webHidden/>
          </w:rPr>
          <w:t>3</w:t>
        </w:r>
        <w:r w:rsidR="00BC051D">
          <w:rPr>
            <w:noProof/>
            <w:webHidden/>
          </w:rPr>
          <w:fldChar w:fldCharType="end"/>
        </w:r>
      </w:hyperlink>
    </w:p>
    <w:p w14:paraId="0E3A09EB" w14:textId="5E117ACE" w:rsidR="00BC051D" w:rsidRDefault="00000000">
      <w:pPr>
        <w:pStyle w:val="TOC1"/>
        <w:rPr>
          <w:rFonts w:asciiTheme="minorHAnsi" w:eastAsiaTheme="minorEastAsia" w:hAnsiTheme="minorHAnsi" w:cs="Mangal"/>
          <w:b w:val="0"/>
          <w:caps w:val="0"/>
          <w:noProof/>
          <w:sz w:val="22"/>
          <w:lang w:val="en-BE" w:eastAsia="en-BE" w:bidi="ne-NP"/>
        </w:rPr>
      </w:pPr>
      <w:hyperlink w:anchor="_Toc132829474" w:history="1">
        <w:r w:rsidR="00BC051D" w:rsidRPr="001E7BE2">
          <w:rPr>
            <w:rStyle w:val="Hyperlink"/>
            <w:noProof/>
          </w:rPr>
          <w:t>1.</w:t>
        </w:r>
        <w:r w:rsidR="00BC051D">
          <w:rPr>
            <w:rFonts w:asciiTheme="minorHAnsi" w:eastAsiaTheme="minorEastAsia" w:hAnsiTheme="minorHAnsi" w:cs="Mangal"/>
            <w:b w:val="0"/>
            <w:caps w:val="0"/>
            <w:noProof/>
            <w:sz w:val="22"/>
            <w:lang w:val="en-BE" w:eastAsia="en-BE" w:bidi="ne-NP"/>
          </w:rPr>
          <w:tab/>
        </w:r>
        <w:r w:rsidR="00BC051D" w:rsidRPr="001E7BE2">
          <w:rPr>
            <w:rStyle w:val="Hyperlink"/>
            <w:noProof/>
          </w:rPr>
          <w:t>Voorwoord</w:t>
        </w:r>
        <w:r w:rsidR="00BC051D">
          <w:rPr>
            <w:noProof/>
            <w:webHidden/>
          </w:rPr>
          <w:tab/>
        </w:r>
        <w:r w:rsidR="00BC051D">
          <w:rPr>
            <w:noProof/>
            <w:webHidden/>
          </w:rPr>
          <w:fldChar w:fldCharType="begin"/>
        </w:r>
        <w:r w:rsidR="00BC051D">
          <w:rPr>
            <w:noProof/>
            <w:webHidden/>
          </w:rPr>
          <w:instrText xml:space="preserve"> PAGEREF _Toc132829474 \h </w:instrText>
        </w:r>
        <w:r w:rsidR="00BC051D">
          <w:rPr>
            <w:noProof/>
            <w:webHidden/>
          </w:rPr>
        </w:r>
        <w:r w:rsidR="00BC051D">
          <w:rPr>
            <w:noProof/>
            <w:webHidden/>
          </w:rPr>
          <w:fldChar w:fldCharType="separate"/>
        </w:r>
        <w:r w:rsidR="00BC051D">
          <w:rPr>
            <w:noProof/>
            <w:webHidden/>
          </w:rPr>
          <w:t>6</w:t>
        </w:r>
        <w:r w:rsidR="00BC051D">
          <w:rPr>
            <w:noProof/>
            <w:webHidden/>
          </w:rPr>
          <w:fldChar w:fldCharType="end"/>
        </w:r>
      </w:hyperlink>
    </w:p>
    <w:p w14:paraId="639B340A" w14:textId="33A40017" w:rsidR="00BC051D" w:rsidRDefault="00000000">
      <w:pPr>
        <w:pStyle w:val="TOC1"/>
        <w:rPr>
          <w:rFonts w:asciiTheme="minorHAnsi" w:eastAsiaTheme="minorEastAsia" w:hAnsiTheme="minorHAnsi" w:cs="Mangal"/>
          <w:b w:val="0"/>
          <w:caps w:val="0"/>
          <w:noProof/>
          <w:sz w:val="22"/>
          <w:lang w:val="en-BE" w:eastAsia="en-BE" w:bidi="ne-NP"/>
        </w:rPr>
      </w:pPr>
      <w:hyperlink w:anchor="_Toc132829475" w:history="1">
        <w:r w:rsidR="00BC051D" w:rsidRPr="001E7BE2">
          <w:rPr>
            <w:rStyle w:val="Hyperlink"/>
            <w:noProof/>
          </w:rPr>
          <w:t>2.</w:t>
        </w:r>
        <w:r w:rsidR="00BC051D">
          <w:rPr>
            <w:rFonts w:asciiTheme="minorHAnsi" w:eastAsiaTheme="minorEastAsia" w:hAnsiTheme="minorHAnsi" w:cs="Mangal"/>
            <w:b w:val="0"/>
            <w:caps w:val="0"/>
            <w:noProof/>
            <w:sz w:val="22"/>
            <w:lang w:val="en-BE" w:eastAsia="en-BE" w:bidi="ne-NP"/>
          </w:rPr>
          <w:tab/>
        </w:r>
        <w:r w:rsidR="00BC051D" w:rsidRPr="001E7BE2">
          <w:rPr>
            <w:rStyle w:val="Hyperlink"/>
            <w:noProof/>
          </w:rPr>
          <w:t>Sprintmeetings</w:t>
        </w:r>
        <w:r w:rsidR="00BC051D">
          <w:rPr>
            <w:noProof/>
            <w:webHidden/>
          </w:rPr>
          <w:tab/>
        </w:r>
        <w:r w:rsidR="00BC051D">
          <w:rPr>
            <w:noProof/>
            <w:webHidden/>
          </w:rPr>
          <w:fldChar w:fldCharType="begin"/>
        </w:r>
        <w:r w:rsidR="00BC051D">
          <w:rPr>
            <w:noProof/>
            <w:webHidden/>
          </w:rPr>
          <w:instrText xml:space="preserve"> PAGEREF _Toc132829475 \h </w:instrText>
        </w:r>
        <w:r w:rsidR="00BC051D">
          <w:rPr>
            <w:noProof/>
            <w:webHidden/>
          </w:rPr>
        </w:r>
        <w:r w:rsidR="00BC051D">
          <w:rPr>
            <w:noProof/>
            <w:webHidden/>
          </w:rPr>
          <w:fldChar w:fldCharType="separate"/>
        </w:r>
        <w:r w:rsidR="00BC051D">
          <w:rPr>
            <w:noProof/>
            <w:webHidden/>
          </w:rPr>
          <w:t>6</w:t>
        </w:r>
        <w:r w:rsidR="00BC051D">
          <w:rPr>
            <w:noProof/>
            <w:webHidden/>
          </w:rPr>
          <w:fldChar w:fldCharType="end"/>
        </w:r>
      </w:hyperlink>
    </w:p>
    <w:p w14:paraId="54286243" w14:textId="6E2856F4" w:rsidR="00BC051D" w:rsidRDefault="00000000">
      <w:pPr>
        <w:pStyle w:val="TOC2"/>
        <w:rPr>
          <w:rFonts w:asciiTheme="minorHAnsi" w:eastAsiaTheme="minorEastAsia" w:hAnsiTheme="minorHAnsi" w:cs="Mangal"/>
          <w:b w:val="0"/>
          <w:sz w:val="22"/>
          <w:lang w:val="en-BE" w:eastAsia="en-BE" w:bidi="ne-NP"/>
        </w:rPr>
      </w:pPr>
      <w:hyperlink w:anchor="_Toc132829476" w:history="1">
        <w:r w:rsidR="00BC051D" w:rsidRPr="001E7BE2">
          <w:rPr>
            <w:rStyle w:val="Hyperlink"/>
          </w:rPr>
          <w:t>1.1</w:t>
        </w:r>
        <w:r w:rsidR="00BC051D">
          <w:rPr>
            <w:rFonts w:asciiTheme="minorHAnsi" w:eastAsiaTheme="minorEastAsia" w:hAnsiTheme="minorHAnsi" w:cs="Mangal"/>
            <w:b w:val="0"/>
            <w:sz w:val="22"/>
            <w:lang w:val="en-BE" w:eastAsia="en-BE" w:bidi="ne-NP"/>
          </w:rPr>
          <w:tab/>
        </w:r>
        <w:r w:rsidR="00BC051D" w:rsidRPr="001E7BE2">
          <w:rPr>
            <w:rStyle w:val="Hyperlink"/>
          </w:rPr>
          <w:t>Sprint meeting 22/03/2023</w:t>
        </w:r>
        <w:r w:rsidR="00BC051D">
          <w:rPr>
            <w:webHidden/>
          </w:rPr>
          <w:tab/>
        </w:r>
        <w:r w:rsidR="00BC051D">
          <w:rPr>
            <w:webHidden/>
          </w:rPr>
          <w:fldChar w:fldCharType="begin"/>
        </w:r>
        <w:r w:rsidR="00BC051D">
          <w:rPr>
            <w:webHidden/>
          </w:rPr>
          <w:instrText xml:space="preserve"> PAGEREF _Toc132829476 \h </w:instrText>
        </w:r>
        <w:r w:rsidR="00BC051D">
          <w:rPr>
            <w:webHidden/>
          </w:rPr>
        </w:r>
        <w:r w:rsidR="00BC051D">
          <w:rPr>
            <w:webHidden/>
          </w:rPr>
          <w:fldChar w:fldCharType="separate"/>
        </w:r>
        <w:r w:rsidR="00BC051D">
          <w:rPr>
            <w:webHidden/>
          </w:rPr>
          <w:t>6</w:t>
        </w:r>
        <w:r w:rsidR="00BC051D">
          <w:rPr>
            <w:webHidden/>
          </w:rPr>
          <w:fldChar w:fldCharType="end"/>
        </w:r>
      </w:hyperlink>
    </w:p>
    <w:p w14:paraId="2C4E7D22" w14:textId="076B0B36" w:rsidR="00BC051D" w:rsidRDefault="00000000">
      <w:pPr>
        <w:pStyle w:val="TOC3"/>
        <w:rPr>
          <w:rFonts w:asciiTheme="minorHAnsi" w:eastAsiaTheme="minorEastAsia" w:hAnsiTheme="minorHAnsi" w:cs="Mangal"/>
          <w:sz w:val="22"/>
          <w:lang w:val="en-BE" w:eastAsia="en-BE" w:bidi="ne-NP"/>
        </w:rPr>
      </w:pPr>
      <w:hyperlink w:anchor="_Toc132829477" w:history="1">
        <w:r w:rsidR="00BC051D" w:rsidRPr="001E7BE2">
          <w:rPr>
            <w:rStyle w:val="Hyperlink"/>
          </w:rPr>
          <w:t>1.1.1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_Toc132829477 \h </w:instrText>
        </w:r>
        <w:r w:rsidR="00BC051D">
          <w:rPr>
            <w:webHidden/>
          </w:rPr>
        </w:r>
        <w:r w:rsidR="00BC051D">
          <w:rPr>
            <w:webHidden/>
          </w:rPr>
          <w:fldChar w:fldCharType="separate"/>
        </w:r>
        <w:r w:rsidR="00BC051D">
          <w:rPr>
            <w:webHidden/>
          </w:rPr>
          <w:t>6</w:t>
        </w:r>
        <w:r w:rsidR="00BC051D">
          <w:rPr>
            <w:webHidden/>
          </w:rPr>
          <w:fldChar w:fldCharType="end"/>
        </w:r>
      </w:hyperlink>
    </w:p>
    <w:p w14:paraId="5A233E31" w14:textId="018B5F12" w:rsidR="00BC051D" w:rsidRDefault="00000000">
      <w:pPr>
        <w:pStyle w:val="TOC3"/>
        <w:rPr>
          <w:rFonts w:asciiTheme="minorHAnsi" w:eastAsiaTheme="minorEastAsia" w:hAnsiTheme="minorHAnsi" w:cs="Mangal"/>
          <w:sz w:val="22"/>
          <w:lang w:val="en-BE" w:eastAsia="en-BE" w:bidi="ne-NP"/>
        </w:rPr>
      </w:pPr>
      <w:hyperlink w:anchor="_Toc132829478" w:history="1">
        <w:r w:rsidR="00BC051D" w:rsidRPr="001E7BE2">
          <w:rPr>
            <w:rStyle w:val="Hyperlink"/>
            <w:lang w:val="en-GB"/>
          </w:rPr>
          <w:t>1.1.2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_Toc132829478 \h </w:instrText>
        </w:r>
        <w:r w:rsidR="00BC051D">
          <w:rPr>
            <w:webHidden/>
          </w:rPr>
        </w:r>
        <w:r w:rsidR="00BC051D">
          <w:rPr>
            <w:webHidden/>
          </w:rPr>
          <w:fldChar w:fldCharType="separate"/>
        </w:r>
        <w:r w:rsidR="00BC051D">
          <w:rPr>
            <w:webHidden/>
          </w:rPr>
          <w:t>6</w:t>
        </w:r>
        <w:r w:rsidR="00BC051D">
          <w:rPr>
            <w:webHidden/>
          </w:rPr>
          <w:fldChar w:fldCharType="end"/>
        </w:r>
      </w:hyperlink>
    </w:p>
    <w:p w14:paraId="1515CA86" w14:textId="25FCBE27" w:rsidR="00BC051D" w:rsidRDefault="00000000">
      <w:pPr>
        <w:pStyle w:val="TOC3"/>
        <w:rPr>
          <w:rFonts w:asciiTheme="minorHAnsi" w:eastAsiaTheme="minorEastAsia" w:hAnsiTheme="minorHAnsi" w:cs="Mangal"/>
          <w:sz w:val="22"/>
          <w:lang w:val="en-BE" w:eastAsia="en-BE" w:bidi="ne-NP"/>
        </w:rPr>
      </w:pPr>
      <w:hyperlink w:anchor="_Toc132829479" w:history="1">
        <w:r w:rsidR="00BC051D" w:rsidRPr="001E7BE2">
          <w:rPr>
            <w:rStyle w:val="Hyperlink"/>
            <w:lang w:val="nl-BE"/>
          </w:rPr>
          <w:t>1.1.3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_Toc132829479 \h </w:instrText>
        </w:r>
        <w:r w:rsidR="00BC051D">
          <w:rPr>
            <w:webHidden/>
          </w:rPr>
        </w:r>
        <w:r w:rsidR="00BC051D">
          <w:rPr>
            <w:webHidden/>
          </w:rPr>
          <w:fldChar w:fldCharType="separate"/>
        </w:r>
        <w:r w:rsidR="00BC051D">
          <w:rPr>
            <w:webHidden/>
          </w:rPr>
          <w:t>6</w:t>
        </w:r>
        <w:r w:rsidR="00BC051D">
          <w:rPr>
            <w:webHidden/>
          </w:rPr>
          <w:fldChar w:fldCharType="end"/>
        </w:r>
      </w:hyperlink>
    </w:p>
    <w:p w14:paraId="00073FAA" w14:textId="24DB5587" w:rsidR="00BC051D" w:rsidRDefault="00000000">
      <w:pPr>
        <w:pStyle w:val="TOC3"/>
        <w:rPr>
          <w:rFonts w:asciiTheme="minorHAnsi" w:eastAsiaTheme="minorEastAsia" w:hAnsiTheme="minorHAnsi" w:cs="Mangal"/>
          <w:sz w:val="22"/>
          <w:lang w:val="en-BE" w:eastAsia="en-BE" w:bidi="ne-NP"/>
        </w:rPr>
      </w:pPr>
      <w:hyperlink w:anchor="_Toc132829480" w:history="1">
        <w:r w:rsidR="00BC051D" w:rsidRPr="001E7BE2">
          <w:rPr>
            <w:rStyle w:val="Hyperlink"/>
            <w:lang w:val="nl-BE"/>
          </w:rPr>
          <w:t>1.1.4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_Toc132829480 \h </w:instrText>
        </w:r>
        <w:r w:rsidR="00BC051D">
          <w:rPr>
            <w:webHidden/>
          </w:rPr>
        </w:r>
        <w:r w:rsidR="00BC051D">
          <w:rPr>
            <w:webHidden/>
          </w:rPr>
          <w:fldChar w:fldCharType="separate"/>
        </w:r>
        <w:r w:rsidR="00BC051D">
          <w:rPr>
            <w:webHidden/>
          </w:rPr>
          <w:t>7</w:t>
        </w:r>
        <w:r w:rsidR="00BC051D">
          <w:rPr>
            <w:webHidden/>
          </w:rPr>
          <w:fldChar w:fldCharType="end"/>
        </w:r>
      </w:hyperlink>
    </w:p>
    <w:p w14:paraId="025CE4E8" w14:textId="426A65CB" w:rsidR="00BC051D" w:rsidRDefault="00000000" w:rsidP="00BC051D">
      <w:pPr>
        <w:pStyle w:val="TOC4"/>
        <w:rPr>
          <w:rFonts w:asciiTheme="minorHAnsi" w:eastAsiaTheme="minorEastAsia" w:hAnsiTheme="minorHAnsi" w:cs="Mangal"/>
          <w:noProof/>
          <w:sz w:val="22"/>
          <w:lang w:val="en-BE" w:eastAsia="en-BE" w:bidi="ne-NP"/>
        </w:rPr>
      </w:pPr>
      <w:hyperlink w:anchor="_Toc132829481" w:history="1">
        <w:r w:rsidR="00BC051D" w:rsidRPr="001E7BE2">
          <w:rPr>
            <w:rStyle w:val="Hyperlink"/>
            <w:noProof/>
            <w:lang w:val="nl-BE"/>
          </w:rPr>
          <w:t>1.1.4.1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_Toc132829481 \h </w:instrText>
        </w:r>
        <w:r w:rsidR="00BC051D">
          <w:rPr>
            <w:noProof/>
            <w:webHidden/>
          </w:rPr>
        </w:r>
        <w:r w:rsidR="00BC051D">
          <w:rPr>
            <w:noProof/>
            <w:webHidden/>
          </w:rPr>
          <w:fldChar w:fldCharType="separate"/>
        </w:r>
        <w:r w:rsidR="00BC051D">
          <w:rPr>
            <w:noProof/>
            <w:webHidden/>
          </w:rPr>
          <w:t>7</w:t>
        </w:r>
        <w:r w:rsidR="00BC051D">
          <w:rPr>
            <w:noProof/>
            <w:webHidden/>
          </w:rPr>
          <w:fldChar w:fldCharType="end"/>
        </w:r>
      </w:hyperlink>
    </w:p>
    <w:p w14:paraId="40C64636" w14:textId="3421A928" w:rsidR="00BC051D" w:rsidRDefault="00000000">
      <w:pPr>
        <w:pStyle w:val="TOC4"/>
        <w:rPr>
          <w:rFonts w:asciiTheme="minorHAnsi" w:eastAsiaTheme="minorEastAsia" w:hAnsiTheme="minorHAnsi" w:cs="Mangal"/>
          <w:noProof/>
          <w:sz w:val="22"/>
          <w:lang w:val="en-BE" w:eastAsia="en-BE" w:bidi="ne-NP"/>
        </w:rPr>
      </w:pPr>
      <w:hyperlink w:anchor="_Toc132829483" w:history="1">
        <w:r w:rsidR="00BC051D" w:rsidRPr="001E7BE2">
          <w:rPr>
            <w:rStyle w:val="Hyperlink"/>
            <w:noProof/>
            <w:lang w:val="nl-BE"/>
          </w:rPr>
          <w:t>1.1.4.2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_Toc132829483 \h </w:instrText>
        </w:r>
        <w:r w:rsidR="00BC051D">
          <w:rPr>
            <w:noProof/>
            <w:webHidden/>
          </w:rPr>
        </w:r>
        <w:r w:rsidR="00BC051D">
          <w:rPr>
            <w:noProof/>
            <w:webHidden/>
          </w:rPr>
          <w:fldChar w:fldCharType="separate"/>
        </w:r>
        <w:r w:rsidR="00BC051D">
          <w:rPr>
            <w:noProof/>
            <w:webHidden/>
          </w:rPr>
          <w:t>7</w:t>
        </w:r>
        <w:r w:rsidR="00BC051D">
          <w:rPr>
            <w:noProof/>
            <w:webHidden/>
          </w:rPr>
          <w:fldChar w:fldCharType="end"/>
        </w:r>
      </w:hyperlink>
    </w:p>
    <w:p w14:paraId="11806CB9" w14:textId="28218BB6" w:rsidR="00BC051D" w:rsidRDefault="00000000">
      <w:pPr>
        <w:pStyle w:val="TOC2"/>
        <w:rPr>
          <w:rFonts w:asciiTheme="minorHAnsi" w:eastAsiaTheme="minorEastAsia" w:hAnsiTheme="minorHAnsi" w:cs="Mangal"/>
          <w:b w:val="0"/>
          <w:sz w:val="22"/>
          <w:lang w:val="en-BE" w:eastAsia="en-BE" w:bidi="ne-NP"/>
        </w:rPr>
      </w:pPr>
      <w:hyperlink w:anchor="_Toc132829484" w:history="1">
        <w:r w:rsidR="00BC051D" w:rsidRPr="001E7BE2">
          <w:rPr>
            <w:rStyle w:val="Hyperlink"/>
          </w:rPr>
          <w:t>1.2</w:t>
        </w:r>
        <w:r w:rsidR="00BC051D">
          <w:rPr>
            <w:rFonts w:asciiTheme="minorHAnsi" w:eastAsiaTheme="minorEastAsia" w:hAnsiTheme="minorHAnsi" w:cs="Mangal"/>
            <w:b w:val="0"/>
            <w:sz w:val="22"/>
            <w:lang w:val="en-BE" w:eastAsia="en-BE" w:bidi="ne-NP"/>
          </w:rPr>
          <w:tab/>
        </w:r>
        <w:r w:rsidR="00BC051D" w:rsidRPr="001E7BE2">
          <w:rPr>
            <w:rStyle w:val="Hyperlink"/>
          </w:rPr>
          <w:t>Sprint meeting 05/04/2023</w:t>
        </w:r>
        <w:r w:rsidR="00BC051D">
          <w:rPr>
            <w:webHidden/>
          </w:rPr>
          <w:tab/>
        </w:r>
        <w:r w:rsidR="00BC051D">
          <w:rPr>
            <w:webHidden/>
          </w:rPr>
          <w:fldChar w:fldCharType="begin"/>
        </w:r>
        <w:r w:rsidR="00BC051D">
          <w:rPr>
            <w:webHidden/>
          </w:rPr>
          <w:instrText xml:space="preserve"> PAGEREF _Toc132829484 \h </w:instrText>
        </w:r>
        <w:r w:rsidR="00BC051D">
          <w:rPr>
            <w:webHidden/>
          </w:rPr>
        </w:r>
        <w:r w:rsidR="00BC051D">
          <w:rPr>
            <w:webHidden/>
          </w:rPr>
          <w:fldChar w:fldCharType="separate"/>
        </w:r>
        <w:r w:rsidR="00BC051D">
          <w:rPr>
            <w:webHidden/>
          </w:rPr>
          <w:t>8</w:t>
        </w:r>
        <w:r w:rsidR="00BC051D">
          <w:rPr>
            <w:webHidden/>
          </w:rPr>
          <w:fldChar w:fldCharType="end"/>
        </w:r>
      </w:hyperlink>
    </w:p>
    <w:p w14:paraId="06D7BD4B" w14:textId="05224470" w:rsidR="00BC051D" w:rsidRDefault="00000000">
      <w:pPr>
        <w:pStyle w:val="TOC3"/>
        <w:rPr>
          <w:rFonts w:asciiTheme="minorHAnsi" w:eastAsiaTheme="minorEastAsia" w:hAnsiTheme="minorHAnsi" w:cs="Mangal"/>
          <w:sz w:val="22"/>
          <w:lang w:val="en-BE" w:eastAsia="en-BE" w:bidi="ne-NP"/>
        </w:rPr>
      </w:pPr>
      <w:hyperlink w:anchor="_Toc132829485" w:history="1">
        <w:r w:rsidR="00BC051D" w:rsidRPr="001E7BE2">
          <w:rPr>
            <w:rStyle w:val="Hyperlink"/>
          </w:rPr>
          <w:t>1.2.1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_Toc132829485 \h </w:instrText>
        </w:r>
        <w:r w:rsidR="00BC051D">
          <w:rPr>
            <w:webHidden/>
          </w:rPr>
        </w:r>
        <w:r w:rsidR="00BC051D">
          <w:rPr>
            <w:webHidden/>
          </w:rPr>
          <w:fldChar w:fldCharType="separate"/>
        </w:r>
        <w:r w:rsidR="00BC051D">
          <w:rPr>
            <w:webHidden/>
          </w:rPr>
          <w:t>8</w:t>
        </w:r>
        <w:r w:rsidR="00BC051D">
          <w:rPr>
            <w:webHidden/>
          </w:rPr>
          <w:fldChar w:fldCharType="end"/>
        </w:r>
      </w:hyperlink>
    </w:p>
    <w:p w14:paraId="1D858FAF" w14:textId="609EFBD0" w:rsidR="00BC051D" w:rsidRDefault="00000000">
      <w:pPr>
        <w:pStyle w:val="TOC3"/>
        <w:rPr>
          <w:rFonts w:asciiTheme="minorHAnsi" w:eastAsiaTheme="minorEastAsia" w:hAnsiTheme="minorHAnsi" w:cs="Mangal"/>
          <w:sz w:val="22"/>
          <w:lang w:val="en-BE" w:eastAsia="en-BE" w:bidi="ne-NP"/>
        </w:rPr>
      </w:pPr>
      <w:hyperlink w:anchor="_Toc132829486" w:history="1">
        <w:r w:rsidR="00BC051D" w:rsidRPr="001E7BE2">
          <w:rPr>
            <w:rStyle w:val="Hyperlink"/>
            <w:lang w:val="en-GB"/>
          </w:rPr>
          <w:t>1.2.2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_Toc132829486 \h </w:instrText>
        </w:r>
        <w:r w:rsidR="00BC051D">
          <w:rPr>
            <w:webHidden/>
          </w:rPr>
        </w:r>
        <w:r w:rsidR="00BC051D">
          <w:rPr>
            <w:webHidden/>
          </w:rPr>
          <w:fldChar w:fldCharType="separate"/>
        </w:r>
        <w:r w:rsidR="00BC051D">
          <w:rPr>
            <w:webHidden/>
          </w:rPr>
          <w:t>8</w:t>
        </w:r>
        <w:r w:rsidR="00BC051D">
          <w:rPr>
            <w:webHidden/>
          </w:rPr>
          <w:fldChar w:fldCharType="end"/>
        </w:r>
      </w:hyperlink>
    </w:p>
    <w:p w14:paraId="27E5F136" w14:textId="0EA93B8D" w:rsidR="00BC051D" w:rsidRDefault="00000000">
      <w:pPr>
        <w:pStyle w:val="TOC3"/>
        <w:rPr>
          <w:rFonts w:asciiTheme="minorHAnsi" w:eastAsiaTheme="minorEastAsia" w:hAnsiTheme="minorHAnsi" w:cs="Mangal"/>
          <w:sz w:val="22"/>
          <w:lang w:val="en-BE" w:eastAsia="en-BE" w:bidi="ne-NP"/>
        </w:rPr>
      </w:pPr>
      <w:hyperlink w:anchor="_Toc132829487" w:history="1">
        <w:r w:rsidR="00BC051D" w:rsidRPr="001E7BE2">
          <w:rPr>
            <w:rStyle w:val="Hyperlink"/>
            <w:lang w:val="nl-BE"/>
          </w:rPr>
          <w:t>1.2.3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_Toc132829487 \h </w:instrText>
        </w:r>
        <w:r w:rsidR="00BC051D">
          <w:rPr>
            <w:webHidden/>
          </w:rPr>
        </w:r>
        <w:r w:rsidR="00BC051D">
          <w:rPr>
            <w:webHidden/>
          </w:rPr>
          <w:fldChar w:fldCharType="separate"/>
        </w:r>
        <w:r w:rsidR="00BC051D">
          <w:rPr>
            <w:webHidden/>
          </w:rPr>
          <w:t>8</w:t>
        </w:r>
        <w:r w:rsidR="00BC051D">
          <w:rPr>
            <w:webHidden/>
          </w:rPr>
          <w:fldChar w:fldCharType="end"/>
        </w:r>
      </w:hyperlink>
    </w:p>
    <w:p w14:paraId="3B6366C8" w14:textId="7E13705A" w:rsidR="00BC051D" w:rsidRDefault="00000000">
      <w:pPr>
        <w:pStyle w:val="TOC3"/>
        <w:rPr>
          <w:rFonts w:asciiTheme="minorHAnsi" w:eastAsiaTheme="minorEastAsia" w:hAnsiTheme="minorHAnsi" w:cs="Mangal"/>
          <w:sz w:val="22"/>
          <w:lang w:val="en-BE" w:eastAsia="en-BE" w:bidi="ne-NP"/>
        </w:rPr>
      </w:pPr>
      <w:hyperlink w:anchor="_Toc132829488" w:history="1">
        <w:r w:rsidR="00BC051D" w:rsidRPr="001E7BE2">
          <w:rPr>
            <w:rStyle w:val="Hyperlink"/>
            <w:lang w:val="nl-BE"/>
          </w:rPr>
          <w:t>1.2.4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_Toc132829488 \h </w:instrText>
        </w:r>
        <w:r w:rsidR="00BC051D">
          <w:rPr>
            <w:webHidden/>
          </w:rPr>
        </w:r>
        <w:r w:rsidR="00BC051D">
          <w:rPr>
            <w:webHidden/>
          </w:rPr>
          <w:fldChar w:fldCharType="separate"/>
        </w:r>
        <w:r w:rsidR="00BC051D">
          <w:rPr>
            <w:webHidden/>
          </w:rPr>
          <w:t>9</w:t>
        </w:r>
        <w:r w:rsidR="00BC051D">
          <w:rPr>
            <w:webHidden/>
          </w:rPr>
          <w:fldChar w:fldCharType="end"/>
        </w:r>
      </w:hyperlink>
    </w:p>
    <w:p w14:paraId="6EAF8249" w14:textId="1EDF3B8D" w:rsidR="00BC051D" w:rsidRDefault="00000000" w:rsidP="00BC051D">
      <w:pPr>
        <w:pStyle w:val="TOC4"/>
        <w:rPr>
          <w:rFonts w:asciiTheme="minorHAnsi" w:eastAsiaTheme="minorEastAsia" w:hAnsiTheme="minorHAnsi" w:cs="Mangal"/>
          <w:noProof/>
          <w:sz w:val="22"/>
          <w:lang w:val="en-BE" w:eastAsia="en-BE" w:bidi="ne-NP"/>
        </w:rPr>
      </w:pPr>
      <w:hyperlink w:anchor="_Toc132829489" w:history="1">
        <w:r w:rsidR="00BC051D" w:rsidRPr="001E7BE2">
          <w:rPr>
            <w:rStyle w:val="Hyperlink"/>
            <w:noProof/>
            <w:lang w:val="nl-BE"/>
          </w:rPr>
          <w:t>1.2.4.1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_Toc132829489 \h </w:instrText>
        </w:r>
        <w:r w:rsidR="00BC051D">
          <w:rPr>
            <w:noProof/>
            <w:webHidden/>
          </w:rPr>
        </w:r>
        <w:r w:rsidR="00BC051D">
          <w:rPr>
            <w:noProof/>
            <w:webHidden/>
          </w:rPr>
          <w:fldChar w:fldCharType="separate"/>
        </w:r>
        <w:r w:rsidR="00BC051D">
          <w:rPr>
            <w:noProof/>
            <w:webHidden/>
          </w:rPr>
          <w:t>9</w:t>
        </w:r>
        <w:r w:rsidR="00BC051D">
          <w:rPr>
            <w:noProof/>
            <w:webHidden/>
          </w:rPr>
          <w:fldChar w:fldCharType="end"/>
        </w:r>
      </w:hyperlink>
    </w:p>
    <w:p w14:paraId="7708A68F" w14:textId="546355A7" w:rsidR="00BC051D" w:rsidRDefault="00000000" w:rsidP="00BC051D">
      <w:pPr>
        <w:pStyle w:val="TOC4"/>
        <w:rPr>
          <w:rFonts w:asciiTheme="minorHAnsi" w:eastAsiaTheme="minorEastAsia" w:hAnsiTheme="minorHAnsi" w:cs="Mangal"/>
          <w:noProof/>
          <w:sz w:val="22"/>
          <w:lang w:val="en-BE" w:eastAsia="en-BE" w:bidi="ne-NP"/>
        </w:rPr>
      </w:pPr>
      <w:hyperlink w:anchor="_Toc132829491" w:history="1">
        <w:r w:rsidR="00BC051D" w:rsidRPr="001E7BE2">
          <w:rPr>
            <w:rStyle w:val="Hyperlink"/>
            <w:noProof/>
            <w:lang w:val="nl-BE"/>
          </w:rPr>
          <w:t>1.2.4.2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_Toc132829491 \h </w:instrText>
        </w:r>
        <w:r w:rsidR="00BC051D">
          <w:rPr>
            <w:noProof/>
            <w:webHidden/>
          </w:rPr>
        </w:r>
        <w:r w:rsidR="00BC051D">
          <w:rPr>
            <w:noProof/>
            <w:webHidden/>
          </w:rPr>
          <w:fldChar w:fldCharType="separate"/>
        </w:r>
        <w:r w:rsidR="00BC051D">
          <w:rPr>
            <w:noProof/>
            <w:webHidden/>
          </w:rPr>
          <w:t>9</w:t>
        </w:r>
        <w:r w:rsidR="00BC051D">
          <w:rPr>
            <w:noProof/>
            <w:webHidden/>
          </w:rPr>
          <w:fldChar w:fldCharType="end"/>
        </w:r>
      </w:hyperlink>
    </w:p>
    <w:p w14:paraId="21EAA6A6" w14:textId="4219A682" w:rsidR="00BC051D" w:rsidRDefault="00000000">
      <w:pPr>
        <w:pStyle w:val="TOC2"/>
        <w:rPr>
          <w:rFonts w:asciiTheme="minorHAnsi" w:eastAsiaTheme="minorEastAsia" w:hAnsiTheme="minorHAnsi" w:cs="Mangal"/>
          <w:b w:val="0"/>
          <w:sz w:val="22"/>
          <w:lang w:val="en-BE" w:eastAsia="en-BE" w:bidi="ne-NP"/>
        </w:rPr>
      </w:pPr>
      <w:hyperlink w:anchor="_Toc132829493" w:history="1">
        <w:r w:rsidR="00BC051D" w:rsidRPr="001E7BE2">
          <w:rPr>
            <w:rStyle w:val="Hyperlink"/>
          </w:rPr>
          <w:t>1.3</w:t>
        </w:r>
        <w:r w:rsidR="00BC051D">
          <w:rPr>
            <w:rFonts w:asciiTheme="minorHAnsi" w:eastAsiaTheme="minorEastAsia" w:hAnsiTheme="minorHAnsi" w:cs="Mangal"/>
            <w:b w:val="0"/>
            <w:sz w:val="22"/>
            <w:lang w:val="en-BE" w:eastAsia="en-BE" w:bidi="ne-NP"/>
          </w:rPr>
          <w:tab/>
        </w:r>
        <w:r w:rsidR="00BC051D" w:rsidRPr="001E7BE2">
          <w:rPr>
            <w:rStyle w:val="Hyperlink"/>
          </w:rPr>
          <w:t>Sprint meeting 19/04/2023</w:t>
        </w:r>
        <w:r w:rsidR="00BC051D">
          <w:rPr>
            <w:webHidden/>
          </w:rPr>
          <w:tab/>
        </w:r>
        <w:r w:rsidR="00BC051D">
          <w:rPr>
            <w:webHidden/>
          </w:rPr>
          <w:fldChar w:fldCharType="begin"/>
        </w:r>
        <w:r w:rsidR="00BC051D">
          <w:rPr>
            <w:webHidden/>
          </w:rPr>
          <w:instrText xml:space="preserve"> PAGEREF _Toc132829493 \h </w:instrText>
        </w:r>
        <w:r w:rsidR="00BC051D">
          <w:rPr>
            <w:webHidden/>
          </w:rPr>
        </w:r>
        <w:r w:rsidR="00BC051D">
          <w:rPr>
            <w:webHidden/>
          </w:rPr>
          <w:fldChar w:fldCharType="separate"/>
        </w:r>
        <w:r w:rsidR="00BC051D">
          <w:rPr>
            <w:webHidden/>
          </w:rPr>
          <w:t>10</w:t>
        </w:r>
        <w:r w:rsidR="00BC051D">
          <w:rPr>
            <w:webHidden/>
          </w:rPr>
          <w:fldChar w:fldCharType="end"/>
        </w:r>
      </w:hyperlink>
    </w:p>
    <w:p w14:paraId="4207FAF5" w14:textId="5FC733B2" w:rsidR="00BC051D" w:rsidRDefault="00000000">
      <w:pPr>
        <w:pStyle w:val="TOC3"/>
        <w:rPr>
          <w:rFonts w:asciiTheme="minorHAnsi" w:eastAsiaTheme="minorEastAsia" w:hAnsiTheme="minorHAnsi" w:cs="Mangal"/>
          <w:sz w:val="22"/>
          <w:lang w:val="en-BE" w:eastAsia="en-BE" w:bidi="ne-NP"/>
        </w:rPr>
      </w:pPr>
      <w:hyperlink w:anchor="_Toc132829494" w:history="1">
        <w:r w:rsidR="00BC051D" w:rsidRPr="001E7BE2">
          <w:rPr>
            <w:rStyle w:val="Hyperlink"/>
          </w:rPr>
          <w:t>1.3.1</w:t>
        </w:r>
        <w:r w:rsidR="00BC051D">
          <w:rPr>
            <w:rFonts w:asciiTheme="minorHAnsi" w:eastAsiaTheme="minorEastAsia" w:hAnsiTheme="minorHAnsi" w:cs="Mangal"/>
            <w:sz w:val="22"/>
            <w:lang w:val="en-BE" w:eastAsia="en-BE" w:bidi="ne-NP"/>
          </w:rPr>
          <w:tab/>
        </w:r>
        <w:r w:rsidR="00BC051D" w:rsidRPr="001E7BE2">
          <w:rPr>
            <w:rStyle w:val="Hyperlink"/>
          </w:rPr>
          <w:t>SCRUM rollenverdeling</w:t>
        </w:r>
        <w:r w:rsidR="00BC051D">
          <w:rPr>
            <w:webHidden/>
          </w:rPr>
          <w:tab/>
        </w:r>
        <w:r w:rsidR="00BC051D">
          <w:rPr>
            <w:webHidden/>
          </w:rPr>
          <w:fldChar w:fldCharType="begin"/>
        </w:r>
        <w:r w:rsidR="00BC051D">
          <w:rPr>
            <w:webHidden/>
          </w:rPr>
          <w:instrText xml:space="preserve"> PAGEREF _Toc132829494 \h </w:instrText>
        </w:r>
        <w:r w:rsidR="00BC051D">
          <w:rPr>
            <w:webHidden/>
          </w:rPr>
        </w:r>
        <w:r w:rsidR="00BC051D">
          <w:rPr>
            <w:webHidden/>
          </w:rPr>
          <w:fldChar w:fldCharType="separate"/>
        </w:r>
        <w:r w:rsidR="00BC051D">
          <w:rPr>
            <w:webHidden/>
          </w:rPr>
          <w:t>10</w:t>
        </w:r>
        <w:r w:rsidR="00BC051D">
          <w:rPr>
            <w:webHidden/>
          </w:rPr>
          <w:fldChar w:fldCharType="end"/>
        </w:r>
      </w:hyperlink>
    </w:p>
    <w:p w14:paraId="47335BE0" w14:textId="7825EFEF" w:rsidR="00BC051D" w:rsidRDefault="00000000">
      <w:pPr>
        <w:pStyle w:val="TOC3"/>
        <w:rPr>
          <w:rFonts w:asciiTheme="minorHAnsi" w:eastAsiaTheme="minorEastAsia" w:hAnsiTheme="minorHAnsi" w:cs="Mangal"/>
          <w:sz w:val="22"/>
          <w:lang w:val="en-BE" w:eastAsia="en-BE" w:bidi="ne-NP"/>
        </w:rPr>
      </w:pPr>
      <w:hyperlink w:anchor="_Toc132829495" w:history="1">
        <w:r w:rsidR="00BC051D" w:rsidRPr="001E7BE2">
          <w:rPr>
            <w:rStyle w:val="Hyperlink"/>
            <w:lang w:val="en-GB"/>
          </w:rPr>
          <w:t>1.3.2</w:t>
        </w:r>
        <w:r w:rsidR="00BC051D">
          <w:rPr>
            <w:rFonts w:asciiTheme="minorHAnsi" w:eastAsiaTheme="minorEastAsia" w:hAnsiTheme="minorHAnsi" w:cs="Mangal"/>
            <w:sz w:val="22"/>
            <w:lang w:val="en-BE" w:eastAsia="en-BE" w:bidi="ne-NP"/>
          </w:rPr>
          <w:tab/>
        </w:r>
        <w:r w:rsidR="00BC051D" w:rsidRPr="001E7BE2">
          <w:rPr>
            <w:rStyle w:val="Hyperlink"/>
            <w:lang w:val="en-GB"/>
          </w:rPr>
          <w:t>Taken oplijsten en toekennen</w:t>
        </w:r>
        <w:r w:rsidR="00BC051D">
          <w:rPr>
            <w:webHidden/>
          </w:rPr>
          <w:tab/>
        </w:r>
        <w:r w:rsidR="00BC051D">
          <w:rPr>
            <w:webHidden/>
          </w:rPr>
          <w:fldChar w:fldCharType="begin"/>
        </w:r>
        <w:r w:rsidR="00BC051D">
          <w:rPr>
            <w:webHidden/>
          </w:rPr>
          <w:instrText xml:space="preserve"> PAGEREF _Toc132829495 \h </w:instrText>
        </w:r>
        <w:r w:rsidR="00BC051D">
          <w:rPr>
            <w:webHidden/>
          </w:rPr>
        </w:r>
        <w:r w:rsidR="00BC051D">
          <w:rPr>
            <w:webHidden/>
          </w:rPr>
          <w:fldChar w:fldCharType="separate"/>
        </w:r>
        <w:r w:rsidR="00BC051D">
          <w:rPr>
            <w:webHidden/>
          </w:rPr>
          <w:t>10</w:t>
        </w:r>
        <w:r w:rsidR="00BC051D">
          <w:rPr>
            <w:webHidden/>
          </w:rPr>
          <w:fldChar w:fldCharType="end"/>
        </w:r>
      </w:hyperlink>
    </w:p>
    <w:p w14:paraId="1858762C" w14:textId="3DE505D6" w:rsidR="00BC051D" w:rsidRDefault="00000000">
      <w:pPr>
        <w:pStyle w:val="TOC3"/>
        <w:rPr>
          <w:rFonts w:asciiTheme="minorHAnsi" w:eastAsiaTheme="minorEastAsia" w:hAnsiTheme="minorHAnsi" w:cs="Mangal"/>
          <w:sz w:val="22"/>
          <w:lang w:val="en-BE" w:eastAsia="en-BE" w:bidi="ne-NP"/>
        </w:rPr>
      </w:pPr>
      <w:hyperlink w:anchor="_Toc132829496" w:history="1">
        <w:r w:rsidR="00BC051D" w:rsidRPr="001E7BE2">
          <w:rPr>
            <w:rStyle w:val="Hyperlink"/>
            <w:lang w:val="nl-BE"/>
          </w:rPr>
          <w:t>1.3.3</w:t>
        </w:r>
        <w:r w:rsidR="00BC051D">
          <w:rPr>
            <w:rFonts w:asciiTheme="minorHAnsi" w:eastAsiaTheme="minorEastAsia" w:hAnsiTheme="minorHAnsi" w:cs="Mangal"/>
            <w:sz w:val="22"/>
            <w:lang w:val="en-BE" w:eastAsia="en-BE" w:bidi="ne-NP"/>
          </w:rPr>
          <w:tab/>
        </w:r>
        <w:r w:rsidR="00BC051D" w:rsidRPr="001E7BE2">
          <w:rPr>
            <w:rStyle w:val="Hyperlink"/>
            <w:lang w:val="nl-BE"/>
          </w:rPr>
          <w:t>Deadline taken</w:t>
        </w:r>
        <w:r w:rsidR="00BC051D">
          <w:rPr>
            <w:webHidden/>
          </w:rPr>
          <w:tab/>
        </w:r>
        <w:r w:rsidR="00BC051D">
          <w:rPr>
            <w:webHidden/>
          </w:rPr>
          <w:fldChar w:fldCharType="begin"/>
        </w:r>
        <w:r w:rsidR="00BC051D">
          <w:rPr>
            <w:webHidden/>
          </w:rPr>
          <w:instrText xml:space="preserve"> PAGEREF _Toc132829496 \h </w:instrText>
        </w:r>
        <w:r w:rsidR="00BC051D">
          <w:rPr>
            <w:webHidden/>
          </w:rPr>
        </w:r>
        <w:r w:rsidR="00BC051D">
          <w:rPr>
            <w:webHidden/>
          </w:rPr>
          <w:fldChar w:fldCharType="separate"/>
        </w:r>
        <w:r w:rsidR="00BC051D">
          <w:rPr>
            <w:webHidden/>
          </w:rPr>
          <w:t>10</w:t>
        </w:r>
        <w:r w:rsidR="00BC051D">
          <w:rPr>
            <w:webHidden/>
          </w:rPr>
          <w:fldChar w:fldCharType="end"/>
        </w:r>
      </w:hyperlink>
    </w:p>
    <w:p w14:paraId="14BA28A4" w14:textId="0AB73184" w:rsidR="00BC051D" w:rsidRDefault="00000000">
      <w:pPr>
        <w:pStyle w:val="TOC3"/>
        <w:rPr>
          <w:rFonts w:asciiTheme="minorHAnsi" w:eastAsiaTheme="minorEastAsia" w:hAnsiTheme="minorHAnsi" w:cs="Mangal"/>
          <w:sz w:val="22"/>
          <w:lang w:val="en-BE" w:eastAsia="en-BE" w:bidi="ne-NP"/>
        </w:rPr>
      </w:pPr>
      <w:hyperlink w:anchor="_Toc132829497" w:history="1">
        <w:r w:rsidR="00BC051D" w:rsidRPr="001E7BE2">
          <w:rPr>
            <w:rStyle w:val="Hyperlink"/>
            <w:lang w:val="nl-BE"/>
          </w:rPr>
          <w:t>1.3.4</w:t>
        </w:r>
        <w:r w:rsidR="00BC051D">
          <w:rPr>
            <w:rFonts w:asciiTheme="minorHAnsi" w:eastAsiaTheme="minorEastAsia" w:hAnsiTheme="minorHAnsi" w:cs="Mangal"/>
            <w:sz w:val="22"/>
            <w:lang w:val="en-BE" w:eastAsia="en-BE" w:bidi="ne-NP"/>
          </w:rPr>
          <w:tab/>
        </w:r>
        <w:r w:rsidR="00BC051D" w:rsidRPr="001E7BE2">
          <w:rPr>
            <w:rStyle w:val="Hyperlink"/>
            <w:lang w:val="nl-BE"/>
          </w:rPr>
          <w:t>Kanban bord</w:t>
        </w:r>
        <w:r w:rsidR="00BC051D">
          <w:rPr>
            <w:webHidden/>
          </w:rPr>
          <w:tab/>
        </w:r>
        <w:r w:rsidR="00BC051D">
          <w:rPr>
            <w:webHidden/>
          </w:rPr>
          <w:fldChar w:fldCharType="begin"/>
        </w:r>
        <w:r w:rsidR="00BC051D">
          <w:rPr>
            <w:webHidden/>
          </w:rPr>
          <w:instrText xml:space="preserve"> PAGEREF _Toc132829497 \h </w:instrText>
        </w:r>
        <w:r w:rsidR="00BC051D">
          <w:rPr>
            <w:webHidden/>
          </w:rPr>
        </w:r>
        <w:r w:rsidR="00BC051D">
          <w:rPr>
            <w:webHidden/>
          </w:rPr>
          <w:fldChar w:fldCharType="separate"/>
        </w:r>
        <w:r w:rsidR="00BC051D">
          <w:rPr>
            <w:webHidden/>
          </w:rPr>
          <w:t>11</w:t>
        </w:r>
        <w:r w:rsidR="00BC051D">
          <w:rPr>
            <w:webHidden/>
          </w:rPr>
          <w:fldChar w:fldCharType="end"/>
        </w:r>
      </w:hyperlink>
    </w:p>
    <w:p w14:paraId="44B5C6F6" w14:textId="4A1FF17C" w:rsidR="00BC051D" w:rsidRDefault="00000000">
      <w:pPr>
        <w:pStyle w:val="TOC4"/>
        <w:rPr>
          <w:rFonts w:asciiTheme="minorHAnsi" w:eastAsiaTheme="minorEastAsia" w:hAnsiTheme="minorHAnsi" w:cs="Mangal"/>
          <w:noProof/>
          <w:sz w:val="22"/>
          <w:lang w:val="en-BE" w:eastAsia="en-BE" w:bidi="ne-NP"/>
        </w:rPr>
      </w:pPr>
      <w:hyperlink w:anchor="_Toc132829498" w:history="1">
        <w:r w:rsidR="00BC051D" w:rsidRPr="001E7BE2">
          <w:rPr>
            <w:rStyle w:val="Hyperlink"/>
            <w:noProof/>
            <w:lang w:val="nl-BE"/>
          </w:rPr>
          <w:t>1.3.4.1</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einde van de meeting</w:t>
        </w:r>
        <w:r w:rsidR="00BC051D">
          <w:rPr>
            <w:noProof/>
            <w:webHidden/>
          </w:rPr>
          <w:tab/>
        </w:r>
        <w:r w:rsidR="00BC051D">
          <w:rPr>
            <w:noProof/>
            <w:webHidden/>
          </w:rPr>
          <w:fldChar w:fldCharType="begin"/>
        </w:r>
        <w:r w:rsidR="00BC051D">
          <w:rPr>
            <w:noProof/>
            <w:webHidden/>
          </w:rPr>
          <w:instrText xml:space="preserve"> PAGEREF _Toc132829498 \h </w:instrText>
        </w:r>
        <w:r w:rsidR="00BC051D">
          <w:rPr>
            <w:noProof/>
            <w:webHidden/>
          </w:rPr>
        </w:r>
        <w:r w:rsidR="00BC051D">
          <w:rPr>
            <w:noProof/>
            <w:webHidden/>
          </w:rPr>
          <w:fldChar w:fldCharType="separate"/>
        </w:r>
        <w:r w:rsidR="00BC051D">
          <w:rPr>
            <w:noProof/>
            <w:webHidden/>
          </w:rPr>
          <w:t>11</w:t>
        </w:r>
        <w:r w:rsidR="00BC051D">
          <w:rPr>
            <w:noProof/>
            <w:webHidden/>
          </w:rPr>
          <w:fldChar w:fldCharType="end"/>
        </w:r>
      </w:hyperlink>
    </w:p>
    <w:p w14:paraId="0C9EABBA" w14:textId="4B7B4585" w:rsidR="00BC051D" w:rsidRDefault="00000000">
      <w:pPr>
        <w:pStyle w:val="TOC4"/>
        <w:rPr>
          <w:rFonts w:asciiTheme="minorHAnsi" w:eastAsiaTheme="minorEastAsia" w:hAnsiTheme="minorHAnsi" w:cs="Mangal"/>
          <w:noProof/>
          <w:sz w:val="22"/>
          <w:lang w:val="en-BE" w:eastAsia="en-BE" w:bidi="ne-NP"/>
        </w:rPr>
      </w:pPr>
      <w:hyperlink w:anchor="_Toc132829499" w:history="1">
        <w:r w:rsidR="00BC051D" w:rsidRPr="001E7BE2">
          <w:rPr>
            <w:rStyle w:val="Hyperlink"/>
            <w:noProof/>
            <w:lang w:val="nl-BE"/>
          </w:rPr>
          <w:t>1.3.4.2</w:t>
        </w:r>
        <w:r w:rsidR="00BC051D">
          <w:rPr>
            <w:rFonts w:asciiTheme="minorHAnsi" w:eastAsiaTheme="minorEastAsia" w:hAnsiTheme="minorHAnsi" w:cs="Mangal"/>
            <w:noProof/>
            <w:sz w:val="22"/>
            <w:lang w:val="en-BE" w:eastAsia="en-BE" w:bidi="ne-NP"/>
          </w:rPr>
          <w:tab/>
        </w:r>
        <w:r w:rsidR="00BC051D" w:rsidRPr="001E7BE2">
          <w:rPr>
            <w:rStyle w:val="Hyperlink"/>
            <w:noProof/>
            <w:lang w:val="nl-BE"/>
          </w:rPr>
          <w:t>Kanban op het begin van volgende sprintmeeting</w:t>
        </w:r>
        <w:r w:rsidR="00BC051D">
          <w:rPr>
            <w:noProof/>
            <w:webHidden/>
          </w:rPr>
          <w:tab/>
        </w:r>
        <w:r w:rsidR="00BC051D">
          <w:rPr>
            <w:noProof/>
            <w:webHidden/>
          </w:rPr>
          <w:fldChar w:fldCharType="begin"/>
        </w:r>
        <w:r w:rsidR="00BC051D">
          <w:rPr>
            <w:noProof/>
            <w:webHidden/>
          </w:rPr>
          <w:instrText xml:space="preserve"> PAGEREF _Toc132829499 \h </w:instrText>
        </w:r>
        <w:r w:rsidR="00BC051D">
          <w:rPr>
            <w:noProof/>
            <w:webHidden/>
          </w:rPr>
        </w:r>
        <w:r w:rsidR="00BC051D">
          <w:rPr>
            <w:noProof/>
            <w:webHidden/>
          </w:rPr>
          <w:fldChar w:fldCharType="separate"/>
        </w:r>
        <w:r w:rsidR="00BC051D">
          <w:rPr>
            <w:noProof/>
            <w:webHidden/>
          </w:rPr>
          <w:t>11</w:t>
        </w:r>
        <w:r w:rsidR="00BC051D">
          <w:rPr>
            <w:noProof/>
            <w:webHidden/>
          </w:rPr>
          <w:fldChar w:fldCharType="end"/>
        </w:r>
      </w:hyperlink>
    </w:p>
    <w:p w14:paraId="6401A4AD" w14:textId="3E2EC8AD"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73988321" w:rsidR="007118B8" w:rsidRDefault="007B5B09" w:rsidP="00B15E13">
      <w:pPr>
        <w:pStyle w:val="Header1"/>
        <w:ind w:left="0" w:hanging="709"/>
      </w:pPr>
      <w:bookmarkStart w:id="2" w:name="_Toc132829474"/>
      <w:r>
        <w:lastRenderedPageBreak/>
        <w:t>Voorwoord</w:t>
      </w:r>
      <w:bookmarkEnd w:id="2"/>
    </w:p>
    <w:p w14:paraId="0E43F642" w14:textId="29623696" w:rsidR="0070240E" w:rsidRDefault="0070240E" w:rsidP="00B15E13">
      <w:pPr>
        <w:pStyle w:val="Head2"/>
        <w:numPr>
          <w:ilvl w:val="0"/>
          <w:numId w:val="0"/>
        </w:numPr>
      </w:pPr>
    </w:p>
    <w:p w14:paraId="2F2C43A3" w14:textId="77777777" w:rsidR="00A272B1" w:rsidRDefault="00A272B1" w:rsidP="00A272B1">
      <w:pPr>
        <w:spacing w:after="0"/>
      </w:pPr>
      <w:r>
        <w:t>Een ziekenfonds organiseert internationale groepsreizen voor jongeren en heeft ons gevraagd om hier een applicatie voor te maken. Monitors moeten in het systeem van het ziekenfonds reizen kunnen gaan inplannen voor verschillende groepsreizen. Per deelnemer wordt er een fiche aangemaakt die aan één of meerdere groepsreizen gekoppeld kan worden. Aan deze groepsreizen hangen dan weer bestemmingen.</w:t>
      </w:r>
    </w:p>
    <w:p w14:paraId="6C061707" w14:textId="686272C2" w:rsidR="00B40279" w:rsidRDefault="00A272B1" w:rsidP="00A272B1">
      <w:pPr>
        <w:spacing w:after="0"/>
      </w:pPr>
      <w:r>
        <w:t>Om dit project in goede banen te leiden is er gekozen om te werken volgens de Agile methode. In dit document vindt u de verslagen van de vergaderingen in chronologische volgorde. Zo tonen wij stap voor stap het verloop van dit project.</w:t>
      </w:r>
    </w:p>
    <w:p w14:paraId="23D95921" w14:textId="77777777" w:rsidR="00A272B1" w:rsidRDefault="00A272B1" w:rsidP="00A272B1">
      <w:pPr>
        <w:spacing w:after="0"/>
      </w:pPr>
    </w:p>
    <w:p w14:paraId="226E1866" w14:textId="577BFCDE" w:rsidR="00B40279" w:rsidRDefault="00A272B1" w:rsidP="00B15E13">
      <w:pPr>
        <w:pStyle w:val="Header1"/>
        <w:pageBreakBefore w:val="0"/>
        <w:ind w:left="0" w:hanging="663"/>
      </w:pPr>
      <w:bookmarkStart w:id="3" w:name="_Toc132829475"/>
      <w:r>
        <w:t>Sprintmeetings</w:t>
      </w:r>
      <w:bookmarkEnd w:id="3"/>
    </w:p>
    <w:p w14:paraId="72800355" w14:textId="53A2D2A2" w:rsidR="00B40279" w:rsidRDefault="00B40279" w:rsidP="00B15E13">
      <w:pPr>
        <w:pStyle w:val="Header1"/>
        <w:pageBreakBefore w:val="0"/>
        <w:numPr>
          <w:ilvl w:val="0"/>
          <w:numId w:val="0"/>
        </w:numPr>
      </w:pPr>
    </w:p>
    <w:p w14:paraId="0908512F" w14:textId="5B397280" w:rsidR="00B40279" w:rsidRDefault="00A272B1" w:rsidP="00B15E13">
      <w:pPr>
        <w:pStyle w:val="Head2"/>
        <w:tabs>
          <w:tab w:val="clear" w:pos="1021"/>
          <w:tab w:val="num" w:pos="284"/>
        </w:tabs>
        <w:ind w:hanging="567"/>
      </w:pPr>
      <w:bookmarkStart w:id="4" w:name="_Toc132829476"/>
      <w:r>
        <w:t>Sprint meeting 22/03/2023</w:t>
      </w:r>
      <w:bookmarkEnd w:id="4"/>
    </w:p>
    <w:p w14:paraId="45EA6F44" w14:textId="4DBB6A94" w:rsidR="00CA3924" w:rsidRDefault="00CA3924" w:rsidP="00CA3924">
      <w:pPr>
        <w:pStyle w:val="Head2"/>
        <w:numPr>
          <w:ilvl w:val="0"/>
          <w:numId w:val="0"/>
        </w:numPr>
      </w:pPr>
    </w:p>
    <w:p w14:paraId="29F498AB" w14:textId="29E0D2B3" w:rsidR="00CA3924" w:rsidRPr="00CA3924" w:rsidRDefault="00CA3924" w:rsidP="00CA3924">
      <w:r w:rsidRPr="00CA3924">
        <w:t xml:space="preserve">In onze </w:t>
      </w:r>
      <w:bookmarkStart w:id="5" w:name="_Hlk131844536"/>
      <w:r w:rsidRPr="00CA3924">
        <w:t xml:space="preserve">eerste sprintmeeting </w:t>
      </w:r>
      <w:bookmarkEnd w:id="5"/>
      <w:r w:rsidRPr="00CA3924">
        <w:t>zijn we begonnen met het verdelen van de taken.</w:t>
      </w:r>
      <w:r>
        <w:t xml:space="preserve"> </w:t>
      </w:r>
      <w:r w:rsidR="004E25AF">
        <w:t xml:space="preserve">Nadat de taakverdeling </w:t>
      </w:r>
      <w:r w:rsidR="00967692">
        <w:t xml:space="preserve">was </w:t>
      </w:r>
      <w:r w:rsidR="004E25AF">
        <w:t xml:space="preserve">gebeurd hebben we in grote lijnen nagedacht wat we allemaal gaan moeten doen voor dit project. Johan </w:t>
      </w:r>
      <w:r w:rsidR="006E0083">
        <w:t>had</w:t>
      </w:r>
      <w:r w:rsidR="00675F12">
        <w:t xml:space="preserve"> de Github-repository en het -project</w:t>
      </w:r>
      <w:r w:rsidR="006E0083">
        <w:t xml:space="preserve"> al aangemaakt, hierin hebben we deze taken toegevoegd</w:t>
      </w:r>
      <w:r w:rsidR="00675F12">
        <w:t>.</w:t>
      </w:r>
      <w:r w:rsidR="00AD4B0A">
        <w:t xml:space="preserve"> Christophe had al een versie van het ERD,  Johan heeft deze afgemaakt en is nadien besproken</w:t>
      </w:r>
      <w:r w:rsidR="006E0083">
        <w:t>/overlopen geweest</w:t>
      </w:r>
      <w:r w:rsidR="00AD4B0A">
        <w:t xml:space="preserve"> met de groepsleden. Lender en Christophe hebben eerst besproken welke prototypeschermen dienen aangemaakt te worden. Nadien is Christophe hier mee begonnen en dient dit af te werken tegen de volgende sprintmeeting. Lender heeft het maken van het verslag en de Kanban op zich genomen. Tegen de volgende sprintmeeting gaat hij ook nog de user stories voorbereiden.</w:t>
      </w:r>
    </w:p>
    <w:p w14:paraId="1304660A" w14:textId="0EF8A424" w:rsidR="004426EA" w:rsidRDefault="004426EA" w:rsidP="00A17B95">
      <w:pPr>
        <w:pStyle w:val="Heading3"/>
      </w:pPr>
      <w:bookmarkStart w:id="6" w:name="_Toc129462558"/>
      <w:bookmarkStart w:id="7" w:name="_Toc132829477"/>
      <w:bookmarkEnd w:id="6"/>
      <w:r>
        <w:t>SCRUM rollenverdeling</w:t>
      </w:r>
      <w:bookmarkEnd w:id="7"/>
    </w:p>
    <w:p w14:paraId="73BDAF2C" w14:textId="17C944C9" w:rsidR="004426EA" w:rsidRDefault="004426EA" w:rsidP="004426EA">
      <w:pPr>
        <w:pStyle w:val="ListParagraph"/>
        <w:numPr>
          <w:ilvl w:val="0"/>
          <w:numId w:val="38"/>
        </w:numPr>
      </w:pPr>
      <w:r>
        <w:t>SCRUM master: Johan Claes</w:t>
      </w:r>
    </w:p>
    <w:p w14:paraId="1F60A49E" w14:textId="712CBCA8" w:rsidR="004426EA" w:rsidRDefault="004426EA" w:rsidP="004426EA">
      <w:pPr>
        <w:pStyle w:val="ListParagraph"/>
        <w:numPr>
          <w:ilvl w:val="0"/>
          <w:numId w:val="38"/>
        </w:numPr>
      </w:pPr>
      <w:r>
        <w:t>Product owner: Lender Boekx</w:t>
      </w:r>
    </w:p>
    <w:p w14:paraId="5C4E799B" w14:textId="58FAAB15" w:rsidR="004426EA" w:rsidRDefault="004426EA" w:rsidP="004426EA">
      <w:pPr>
        <w:pStyle w:val="ListParagraph"/>
        <w:numPr>
          <w:ilvl w:val="0"/>
          <w:numId w:val="38"/>
        </w:numPr>
        <w:rPr>
          <w:lang w:val="en-GB"/>
        </w:rPr>
      </w:pPr>
      <w:r w:rsidRPr="004426EA">
        <w:rPr>
          <w:lang w:val="en-GB"/>
        </w:rPr>
        <w:t>Development team: Johan Claes, L</w:t>
      </w:r>
      <w:r>
        <w:rPr>
          <w:lang w:val="en-GB"/>
        </w:rPr>
        <w:t>ender Boeckx &amp; Christophe Mathieu</w:t>
      </w:r>
    </w:p>
    <w:p w14:paraId="23822729" w14:textId="42D37907" w:rsidR="00A17B95" w:rsidRDefault="00A17B95" w:rsidP="00A17B95">
      <w:pPr>
        <w:pStyle w:val="Heading3"/>
        <w:rPr>
          <w:lang w:val="en-GB"/>
        </w:rPr>
      </w:pPr>
      <w:bookmarkStart w:id="8" w:name="_Toc132829478"/>
      <w:r>
        <w:rPr>
          <w:lang w:val="en-GB"/>
        </w:rPr>
        <w:t>Taken oplijsten en toekennen</w:t>
      </w:r>
      <w:bookmarkEnd w:id="8"/>
    </w:p>
    <w:p w14:paraId="45D6E93E" w14:textId="391A9A5A" w:rsidR="00A17B95" w:rsidRDefault="00A17B95" w:rsidP="00A17B95">
      <w:pPr>
        <w:pStyle w:val="ListParagraph"/>
        <w:numPr>
          <w:ilvl w:val="0"/>
          <w:numId w:val="39"/>
        </w:numPr>
        <w:rPr>
          <w:lang w:val="en-GB"/>
        </w:rPr>
      </w:pPr>
      <w:r>
        <w:rPr>
          <w:lang w:val="en-GB"/>
        </w:rPr>
        <w:t>ERD afmaken: Johan Claes</w:t>
      </w:r>
    </w:p>
    <w:p w14:paraId="4CA03C2C" w14:textId="4D98463E" w:rsidR="00A17B95" w:rsidRDefault="00A17B95" w:rsidP="00A17B95">
      <w:pPr>
        <w:pStyle w:val="ListParagraph"/>
        <w:numPr>
          <w:ilvl w:val="0"/>
          <w:numId w:val="39"/>
        </w:numPr>
        <w:rPr>
          <w:lang w:val="nl-BE"/>
        </w:rPr>
      </w:pPr>
      <w:r w:rsidRPr="00A17B95">
        <w:rPr>
          <w:lang w:val="nl-BE"/>
        </w:rPr>
        <w:t>ERD overlopen: Johan Claes</w:t>
      </w:r>
      <w:r>
        <w:rPr>
          <w:lang w:val="nl-BE"/>
        </w:rPr>
        <w:t xml:space="preserve"> </w:t>
      </w:r>
      <w:r w:rsidRPr="00A17B95">
        <w:rPr>
          <w:lang w:val="nl-BE"/>
        </w:rPr>
        <w:t>&amp; Christophe Mathieu</w:t>
      </w:r>
    </w:p>
    <w:p w14:paraId="65CB9C8D" w14:textId="49A6FFF7" w:rsidR="00B76B83" w:rsidRDefault="00B76B83" w:rsidP="00A17B95">
      <w:pPr>
        <w:pStyle w:val="ListParagraph"/>
        <w:numPr>
          <w:ilvl w:val="0"/>
          <w:numId w:val="39"/>
        </w:numPr>
        <w:rPr>
          <w:lang w:val="nl-BE"/>
        </w:rPr>
      </w:pPr>
      <w:r>
        <w:rPr>
          <w:lang w:val="nl-BE"/>
        </w:rPr>
        <w:t>Userstories opstellen: Lender Boeckx</w:t>
      </w:r>
    </w:p>
    <w:p w14:paraId="26B6824B" w14:textId="5E977879" w:rsidR="00B76B83" w:rsidRDefault="00B76B83" w:rsidP="00A17B95">
      <w:pPr>
        <w:pStyle w:val="ListParagraph"/>
        <w:numPr>
          <w:ilvl w:val="0"/>
          <w:numId w:val="39"/>
        </w:numPr>
        <w:rPr>
          <w:lang w:val="nl-BE"/>
        </w:rPr>
      </w:pPr>
      <w:r>
        <w:rPr>
          <w:lang w:val="nl-BE"/>
        </w:rPr>
        <w:t>Prototypes opmaken: Christophe Mathieu</w:t>
      </w:r>
    </w:p>
    <w:p w14:paraId="1E0C0DDD" w14:textId="55BFD7FA" w:rsidR="008057E2" w:rsidRDefault="008057E2" w:rsidP="00A17B95">
      <w:pPr>
        <w:pStyle w:val="ListParagraph"/>
        <w:numPr>
          <w:ilvl w:val="0"/>
          <w:numId w:val="39"/>
        </w:numPr>
        <w:rPr>
          <w:lang w:val="nl-BE"/>
        </w:rPr>
      </w:pPr>
      <w:r>
        <w:rPr>
          <w:lang w:val="nl-BE"/>
        </w:rPr>
        <w:t xml:space="preserve">Prototypes overlopen: </w:t>
      </w:r>
      <w:r w:rsidRPr="008057E2">
        <w:rPr>
          <w:lang w:val="nl-BE"/>
        </w:rPr>
        <w:t>Johan Claes, Lender Boeckx &amp; Christophe Mathieu</w:t>
      </w:r>
    </w:p>
    <w:p w14:paraId="73F5ABFF" w14:textId="64396125" w:rsidR="00BE17C4" w:rsidRDefault="00BE17C4" w:rsidP="00BE17C4">
      <w:pPr>
        <w:pStyle w:val="Heading3"/>
        <w:rPr>
          <w:lang w:val="nl-BE"/>
        </w:rPr>
      </w:pPr>
      <w:bookmarkStart w:id="9" w:name="_Toc132829479"/>
      <w:r>
        <w:rPr>
          <w:lang w:val="nl-BE"/>
        </w:rPr>
        <w:t>Deadline taken</w:t>
      </w:r>
      <w:bookmarkEnd w:id="9"/>
    </w:p>
    <w:p w14:paraId="0850AAD3" w14:textId="02D5795B" w:rsidR="00BE17C4" w:rsidRDefault="00BE17C4" w:rsidP="00BE17C4">
      <w:pPr>
        <w:rPr>
          <w:lang w:val="nl-BE"/>
        </w:rPr>
      </w:pPr>
      <w:r>
        <w:rPr>
          <w:lang w:val="nl-BE"/>
        </w:rPr>
        <w:t xml:space="preserve">De taken die in deze sprint zijn opgesteld dienen af te zijn tegen </w:t>
      </w:r>
      <w:r w:rsidR="00E65334">
        <w:rPr>
          <w:lang w:val="nl-BE"/>
        </w:rPr>
        <w:t>05/04</w:t>
      </w:r>
      <w:r>
        <w:rPr>
          <w:lang w:val="nl-BE"/>
        </w:rPr>
        <w:t>/2023.</w:t>
      </w:r>
    </w:p>
    <w:p w14:paraId="2E88658F" w14:textId="481D1F2D" w:rsidR="00F40D5D" w:rsidRDefault="00F40D5D" w:rsidP="00F40D5D">
      <w:pPr>
        <w:pStyle w:val="Heading3"/>
        <w:rPr>
          <w:lang w:val="nl-BE"/>
        </w:rPr>
      </w:pPr>
      <w:bookmarkStart w:id="10" w:name="_Toc132829480"/>
      <w:r>
        <w:rPr>
          <w:lang w:val="nl-BE"/>
        </w:rPr>
        <w:lastRenderedPageBreak/>
        <w:t>Kanban bord</w:t>
      </w:r>
      <w:bookmarkEnd w:id="10"/>
    </w:p>
    <w:p w14:paraId="2041D053" w14:textId="31C627C0" w:rsidR="004E25AF" w:rsidRPr="004E25AF" w:rsidRDefault="004E25AF" w:rsidP="004E25AF">
      <w:pPr>
        <w:pStyle w:val="Heading4"/>
        <w:rPr>
          <w:lang w:val="nl-BE"/>
        </w:rPr>
      </w:pPr>
      <w:bookmarkStart w:id="11" w:name="_Toc132829481"/>
      <w:r>
        <w:rPr>
          <w:lang w:val="nl-BE"/>
        </w:rPr>
        <w:t>Kanban op het einde van de meeting</w:t>
      </w:r>
      <w:bookmarkEnd w:id="11"/>
    </w:p>
    <w:p w14:paraId="2F6C142D" w14:textId="77777777" w:rsidR="009558EF" w:rsidRDefault="009558EF" w:rsidP="009558EF">
      <w:pPr>
        <w:pStyle w:val="Heading4"/>
        <w:numPr>
          <w:ilvl w:val="0"/>
          <w:numId w:val="0"/>
        </w:numPr>
        <w:rPr>
          <w:lang w:val="nl-BE"/>
        </w:rPr>
      </w:pPr>
      <w:bookmarkStart w:id="12" w:name="_Toc132829482"/>
      <w:r w:rsidRPr="009558EF">
        <w:rPr>
          <w:noProof/>
          <w:lang w:val="nl-BE"/>
        </w:rPr>
        <w:drawing>
          <wp:inline distT="0" distB="0" distL="0" distR="0" wp14:anchorId="78E34BD4" wp14:editId="52DA737F">
            <wp:extent cx="4406900" cy="330133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4416701" cy="3308678"/>
                    </a:xfrm>
                    <a:prstGeom prst="rect">
                      <a:avLst/>
                    </a:prstGeom>
                  </pic:spPr>
                </pic:pic>
              </a:graphicData>
            </a:graphic>
          </wp:inline>
        </w:drawing>
      </w:r>
      <w:bookmarkEnd w:id="12"/>
      <w:r w:rsidRPr="009558EF">
        <w:rPr>
          <w:lang w:val="nl-BE"/>
        </w:rPr>
        <w:t xml:space="preserve"> </w:t>
      </w:r>
    </w:p>
    <w:p w14:paraId="1E27E0F2" w14:textId="0BA90DAB" w:rsidR="004E25AF" w:rsidRPr="009558EF" w:rsidRDefault="009558EF" w:rsidP="009558EF">
      <w:pPr>
        <w:pStyle w:val="Heading4"/>
        <w:rPr>
          <w:lang w:val="nl-BE"/>
        </w:rPr>
      </w:pPr>
      <w:bookmarkStart w:id="13" w:name="_Toc132829483"/>
      <w:r>
        <w:rPr>
          <w:lang w:val="nl-BE"/>
        </w:rPr>
        <w:t xml:space="preserve">Kanban op het </w:t>
      </w:r>
      <w:r w:rsidR="007916C6">
        <w:rPr>
          <w:lang w:val="nl-BE"/>
        </w:rPr>
        <w:t>begin van volgende sprintmeeting</w:t>
      </w:r>
      <w:bookmarkEnd w:id="13"/>
    </w:p>
    <w:p w14:paraId="4FA49517" w14:textId="4332FBCB" w:rsidR="009558EF" w:rsidRDefault="009558EF" w:rsidP="009558EF">
      <w:pPr>
        <w:rPr>
          <w:lang w:val="nl-BE"/>
        </w:rPr>
      </w:pPr>
      <w:r w:rsidRPr="009558EF">
        <w:rPr>
          <w:noProof/>
          <w:lang w:val="nl-BE"/>
        </w:rPr>
        <w:drawing>
          <wp:inline distT="0" distB="0" distL="0" distR="0" wp14:anchorId="40C66EB2" wp14:editId="1FB0FBA1">
            <wp:extent cx="4345957" cy="46164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4374447" cy="4646713"/>
                    </a:xfrm>
                    <a:prstGeom prst="rect">
                      <a:avLst/>
                    </a:prstGeom>
                  </pic:spPr>
                </pic:pic>
              </a:graphicData>
            </a:graphic>
          </wp:inline>
        </w:drawing>
      </w:r>
    </w:p>
    <w:p w14:paraId="73B43CAE" w14:textId="4054C15E" w:rsidR="001F2D73" w:rsidRDefault="009558EF" w:rsidP="001F2D73">
      <w:pPr>
        <w:pStyle w:val="Head2"/>
        <w:tabs>
          <w:tab w:val="clear" w:pos="1021"/>
          <w:tab w:val="num" w:pos="284"/>
        </w:tabs>
        <w:ind w:hanging="567"/>
      </w:pPr>
      <w:bookmarkStart w:id="14" w:name="_Toc132829484"/>
      <w:r>
        <w:lastRenderedPageBreak/>
        <w:t>Sprint meeting 05/04/2023</w:t>
      </w:r>
      <w:bookmarkEnd w:id="14"/>
    </w:p>
    <w:p w14:paraId="08332F70" w14:textId="77777777" w:rsidR="001F2D73" w:rsidRDefault="001F2D73" w:rsidP="001F2D73">
      <w:pPr>
        <w:pStyle w:val="Head2"/>
        <w:numPr>
          <w:ilvl w:val="0"/>
          <w:numId w:val="0"/>
        </w:numPr>
      </w:pPr>
    </w:p>
    <w:p w14:paraId="07E06CBD" w14:textId="16E8EE45" w:rsidR="001F2D73" w:rsidRDefault="009B1E97" w:rsidP="001F2D73">
      <w:r>
        <w:t>De tweede</w:t>
      </w:r>
      <w:r w:rsidR="001F2D73" w:rsidRPr="001F2D73">
        <w:t xml:space="preserve"> sprintmeeting</w:t>
      </w:r>
      <w:r w:rsidR="001F2D73">
        <w:t xml:space="preserve"> zijn we begonnen met het overlopen van de prototypes. Christophe had enkele voorbeeldprototypes aangemaakt waar Johan nog enkele verbeteringen op had uitgevoerd. Deze hebben we dan met drie overlopen om te kijken welke schermen we willen</w:t>
      </w:r>
      <w:r w:rsidR="00A42F32">
        <w:t xml:space="preserve"> en </w:t>
      </w:r>
      <w:r w:rsidR="001F2D73">
        <w:t>wat we er allemaal</w:t>
      </w:r>
      <w:r w:rsidR="00A42F32">
        <w:t xml:space="preserve"> op gaan zetten</w:t>
      </w:r>
      <w:r w:rsidR="001F2D73">
        <w:t>.</w:t>
      </w:r>
      <w:r w:rsidR="00A42F32">
        <w:t xml:space="preserve"> Na de verschillende mogelijkheden te hebben bekeken zijn we tot de conclusie gekomen dat we 2 views gaan gebruiken. Eén om in te loggen, het andere voor ons werkend programma. Hier gaan we met tabs werken </w:t>
      </w:r>
      <w:r w:rsidR="00704DB3">
        <w:t>om ze de verschillende menu’s te kunnen openen.</w:t>
      </w:r>
    </w:p>
    <w:p w14:paraId="366A874B" w14:textId="239C21FF" w:rsidR="009C0541" w:rsidRDefault="00177FBF" w:rsidP="001F2D73">
      <w:r>
        <w:t>Nadat dit vastgelegd was zijn we begonnen met de taakverdelingen. Lender had de user stories nog niet helemaal afgekregen en gaat deze nog afmaken. Christophe gaat deze nadien nog is overlopen/nakijken. Hierna hebben we de taken voor het effectieve programma vastgelegd. Lender gaat het project aanmaken en meteen ook de structuur voor de models, views en viewmodels klaarzetten, Johan kan hierin de views dan al aanmaken. Christophe gaat het ERD omzetten in models en ook de database al invullen.</w:t>
      </w:r>
    </w:p>
    <w:p w14:paraId="198A79AB" w14:textId="77777777" w:rsidR="00A42F32" w:rsidRDefault="00A42F32" w:rsidP="00A42F32">
      <w:pPr>
        <w:pStyle w:val="Heading3"/>
      </w:pPr>
      <w:bookmarkStart w:id="15" w:name="_Toc132829485"/>
      <w:r>
        <w:t>SCRUM rollenverdeling</w:t>
      </w:r>
      <w:bookmarkEnd w:id="15"/>
    </w:p>
    <w:p w14:paraId="706A4BBE" w14:textId="7F52CC58" w:rsidR="00A42F32" w:rsidRDefault="00A42F32" w:rsidP="00A42F32">
      <w:pPr>
        <w:pStyle w:val="ListParagraph"/>
        <w:numPr>
          <w:ilvl w:val="0"/>
          <w:numId w:val="38"/>
        </w:numPr>
      </w:pPr>
      <w:r>
        <w:t>SCRUM master: Christophe Mathieu</w:t>
      </w:r>
    </w:p>
    <w:p w14:paraId="38E8A1D3" w14:textId="42731844" w:rsidR="00A42F32" w:rsidRDefault="00A42F32" w:rsidP="00A42F32">
      <w:pPr>
        <w:pStyle w:val="ListParagraph"/>
        <w:numPr>
          <w:ilvl w:val="0"/>
          <w:numId w:val="38"/>
        </w:numPr>
      </w:pPr>
      <w:r>
        <w:t>Product owner: Johan Claes</w:t>
      </w:r>
    </w:p>
    <w:p w14:paraId="4F94E169" w14:textId="77777777" w:rsidR="00A42F32" w:rsidRDefault="00A42F32" w:rsidP="00A42F32">
      <w:pPr>
        <w:pStyle w:val="ListParagraph"/>
        <w:numPr>
          <w:ilvl w:val="0"/>
          <w:numId w:val="38"/>
        </w:numPr>
        <w:rPr>
          <w:lang w:val="en-GB"/>
        </w:rPr>
      </w:pPr>
      <w:r w:rsidRPr="004426EA">
        <w:rPr>
          <w:lang w:val="en-GB"/>
        </w:rPr>
        <w:t>Development team: Johan Claes, L</w:t>
      </w:r>
      <w:r>
        <w:rPr>
          <w:lang w:val="en-GB"/>
        </w:rPr>
        <w:t>ender Boeckx &amp; Christophe Mathieu</w:t>
      </w:r>
    </w:p>
    <w:p w14:paraId="1D98571B" w14:textId="77777777" w:rsidR="00A42F32" w:rsidRDefault="00A42F32" w:rsidP="00A42F32">
      <w:pPr>
        <w:pStyle w:val="Heading3"/>
        <w:rPr>
          <w:lang w:val="en-GB"/>
        </w:rPr>
      </w:pPr>
      <w:bookmarkStart w:id="16" w:name="_Toc132829486"/>
      <w:r>
        <w:rPr>
          <w:lang w:val="en-GB"/>
        </w:rPr>
        <w:t>Taken oplijsten en toekennen</w:t>
      </w:r>
      <w:bookmarkEnd w:id="16"/>
    </w:p>
    <w:p w14:paraId="196A67AE" w14:textId="77777777" w:rsidR="00156AE6" w:rsidRDefault="00156AE6" w:rsidP="00156AE6">
      <w:pPr>
        <w:pStyle w:val="ListParagraph"/>
        <w:numPr>
          <w:ilvl w:val="0"/>
          <w:numId w:val="40"/>
        </w:numPr>
        <w:rPr>
          <w:lang w:val="nl-BE"/>
        </w:rPr>
      </w:pPr>
      <w:r>
        <w:rPr>
          <w:lang w:val="nl-BE"/>
        </w:rPr>
        <w:t>User stories afmaken: Lender Boeckx</w:t>
      </w:r>
    </w:p>
    <w:p w14:paraId="221843F9" w14:textId="77777777" w:rsidR="00156AE6" w:rsidRDefault="00156AE6" w:rsidP="00156AE6">
      <w:pPr>
        <w:pStyle w:val="ListParagraph"/>
        <w:numPr>
          <w:ilvl w:val="0"/>
          <w:numId w:val="40"/>
        </w:numPr>
        <w:rPr>
          <w:lang w:val="en-GB"/>
        </w:rPr>
      </w:pPr>
      <w:r>
        <w:rPr>
          <w:lang w:val="en-GB"/>
        </w:rPr>
        <w:t>User stories nalezen: Christophe Mathieu</w:t>
      </w:r>
    </w:p>
    <w:p w14:paraId="17F45F0E" w14:textId="77777777" w:rsidR="00156AE6" w:rsidRDefault="00156AE6" w:rsidP="00156AE6">
      <w:pPr>
        <w:pStyle w:val="ListParagraph"/>
        <w:numPr>
          <w:ilvl w:val="0"/>
          <w:numId w:val="40"/>
        </w:numPr>
        <w:rPr>
          <w:lang w:val="nl-BE"/>
        </w:rPr>
      </w:pPr>
      <w:r>
        <w:rPr>
          <w:lang w:val="nl-BE"/>
        </w:rPr>
        <w:t>Project opbouw (DAL, models, views, viewmodels,…): Lender Boeckx</w:t>
      </w:r>
    </w:p>
    <w:p w14:paraId="14EF6D63" w14:textId="77777777" w:rsidR="00156AE6" w:rsidRDefault="00156AE6" w:rsidP="00156AE6">
      <w:pPr>
        <w:pStyle w:val="ListParagraph"/>
        <w:numPr>
          <w:ilvl w:val="0"/>
          <w:numId w:val="40"/>
        </w:numPr>
        <w:rPr>
          <w:lang w:val="nl-BE"/>
        </w:rPr>
      </w:pPr>
      <w:r>
        <w:rPr>
          <w:lang w:val="nl-BE"/>
        </w:rPr>
        <w:t>Views aanmaken: Johan Claes</w:t>
      </w:r>
    </w:p>
    <w:p w14:paraId="40442583" w14:textId="77777777" w:rsidR="00156AE6" w:rsidRDefault="00156AE6" w:rsidP="00156AE6">
      <w:pPr>
        <w:pStyle w:val="ListParagraph"/>
        <w:numPr>
          <w:ilvl w:val="0"/>
          <w:numId w:val="40"/>
        </w:numPr>
        <w:rPr>
          <w:lang w:val="nl-BE"/>
        </w:rPr>
      </w:pPr>
      <w:r>
        <w:rPr>
          <w:lang w:val="nl-BE"/>
        </w:rPr>
        <w:t>Aanmaken van models: Christophe Mathieu</w:t>
      </w:r>
    </w:p>
    <w:p w14:paraId="115FF56C" w14:textId="77777777" w:rsidR="00156AE6" w:rsidRDefault="00156AE6" w:rsidP="00156AE6">
      <w:pPr>
        <w:pStyle w:val="ListParagraph"/>
        <w:numPr>
          <w:ilvl w:val="0"/>
          <w:numId w:val="40"/>
        </w:numPr>
        <w:rPr>
          <w:lang w:val="nl-BE"/>
        </w:rPr>
      </w:pPr>
      <w:r>
        <w:rPr>
          <w:lang w:val="nl-BE"/>
        </w:rPr>
        <w:t>Opvullen van SQL database: Christophe Mathieu</w:t>
      </w:r>
    </w:p>
    <w:p w14:paraId="11923829" w14:textId="77777777" w:rsidR="00A42F32" w:rsidRDefault="00A42F32" w:rsidP="00A42F32">
      <w:pPr>
        <w:pStyle w:val="Heading3"/>
        <w:rPr>
          <w:lang w:val="nl-BE"/>
        </w:rPr>
      </w:pPr>
      <w:bookmarkStart w:id="17" w:name="_Toc132829487"/>
      <w:r>
        <w:rPr>
          <w:lang w:val="nl-BE"/>
        </w:rPr>
        <w:t>Deadline taken</w:t>
      </w:r>
      <w:bookmarkEnd w:id="17"/>
    </w:p>
    <w:p w14:paraId="31812B6D" w14:textId="559ED00F" w:rsidR="00A42F32" w:rsidRDefault="00A42F32" w:rsidP="00A42F32">
      <w:pPr>
        <w:rPr>
          <w:lang w:val="nl-BE"/>
        </w:rPr>
      </w:pPr>
      <w:r>
        <w:rPr>
          <w:lang w:val="nl-BE"/>
        </w:rPr>
        <w:t xml:space="preserve">De taken die in deze sprint zijn opgesteld dienen af te zijn tegen </w:t>
      </w:r>
      <w:r w:rsidR="008057E2">
        <w:rPr>
          <w:lang w:val="nl-BE"/>
        </w:rPr>
        <w:t>1</w:t>
      </w:r>
      <w:r w:rsidR="007F5687">
        <w:rPr>
          <w:lang w:val="nl-BE"/>
        </w:rPr>
        <w:t>9</w:t>
      </w:r>
      <w:r>
        <w:rPr>
          <w:lang w:val="nl-BE"/>
        </w:rPr>
        <w:t>/04/2023.</w:t>
      </w:r>
    </w:p>
    <w:p w14:paraId="3E172AC3" w14:textId="77777777" w:rsidR="00020C1E" w:rsidRDefault="00020C1E" w:rsidP="00020C1E">
      <w:pPr>
        <w:pStyle w:val="Heading3"/>
        <w:rPr>
          <w:lang w:val="nl-BE"/>
        </w:rPr>
      </w:pPr>
      <w:bookmarkStart w:id="18" w:name="_Toc132829488"/>
      <w:r>
        <w:rPr>
          <w:lang w:val="nl-BE"/>
        </w:rPr>
        <w:lastRenderedPageBreak/>
        <w:t>Kanban bord</w:t>
      </w:r>
      <w:bookmarkEnd w:id="18"/>
    </w:p>
    <w:p w14:paraId="19D061F2" w14:textId="77777777" w:rsidR="00020C1E" w:rsidRPr="004E25AF" w:rsidRDefault="00020C1E" w:rsidP="00020C1E">
      <w:pPr>
        <w:pStyle w:val="Heading4"/>
        <w:rPr>
          <w:lang w:val="nl-BE"/>
        </w:rPr>
      </w:pPr>
      <w:bookmarkStart w:id="19" w:name="_Toc132829489"/>
      <w:r>
        <w:rPr>
          <w:lang w:val="nl-BE"/>
        </w:rPr>
        <w:t>Kanban op het einde van de meeting</w:t>
      </w:r>
      <w:bookmarkEnd w:id="19"/>
    </w:p>
    <w:p w14:paraId="6A4A31FD" w14:textId="0D4B0939" w:rsidR="00020C1E" w:rsidRDefault="00020C1E" w:rsidP="00020C1E">
      <w:pPr>
        <w:pStyle w:val="Heading4"/>
        <w:numPr>
          <w:ilvl w:val="0"/>
          <w:numId w:val="0"/>
        </w:numPr>
        <w:rPr>
          <w:lang w:val="nl-BE"/>
        </w:rPr>
      </w:pPr>
      <w:r w:rsidRPr="009558EF">
        <w:rPr>
          <w:lang w:val="nl-BE"/>
        </w:rPr>
        <w:t xml:space="preserve"> </w:t>
      </w:r>
      <w:bookmarkStart w:id="20" w:name="_Toc132829490"/>
      <w:r w:rsidR="009B4039" w:rsidRPr="009B4039">
        <w:rPr>
          <w:noProof/>
          <w:lang w:val="nl-BE"/>
        </w:rPr>
        <w:drawing>
          <wp:inline distT="0" distB="0" distL="0" distR="0" wp14:anchorId="12AD929F" wp14:editId="004E8F6F">
            <wp:extent cx="4933950" cy="370559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944823" cy="3713756"/>
                    </a:xfrm>
                    <a:prstGeom prst="rect">
                      <a:avLst/>
                    </a:prstGeom>
                  </pic:spPr>
                </pic:pic>
              </a:graphicData>
            </a:graphic>
          </wp:inline>
        </w:drawing>
      </w:r>
      <w:bookmarkEnd w:id="20"/>
    </w:p>
    <w:p w14:paraId="344A709D" w14:textId="77777777" w:rsidR="003B2D6B" w:rsidRDefault="007916C6" w:rsidP="007916C6">
      <w:pPr>
        <w:pStyle w:val="Heading4"/>
        <w:rPr>
          <w:lang w:val="nl-BE"/>
        </w:rPr>
      </w:pPr>
      <w:bookmarkStart w:id="21" w:name="_Toc132829491"/>
      <w:r>
        <w:rPr>
          <w:lang w:val="nl-BE"/>
        </w:rPr>
        <w:t>Kanban op het begin van volgende sprintmeeting</w:t>
      </w:r>
      <w:bookmarkEnd w:id="21"/>
    </w:p>
    <w:p w14:paraId="38BF43D5" w14:textId="30EA77BE" w:rsidR="007F5687" w:rsidRPr="007916C6" w:rsidRDefault="003B2D6B" w:rsidP="003B2D6B">
      <w:pPr>
        <w:pStyle w:val="Heading4"/>
        <w:numPr>
          <w:ilvl w:val="0"/>
          <w:numId w:val="0"/>
        </w:numPr>
        <w:rPr>
          <w:lang w:val="nl-BE"/>
        </w:rPr>
      </w:pPr>
      <w:bookmarkStart w:id="22" w:name="_Toc132829492"/>
      <w:r w:rsidRPr="003B2D6B">
        <w:rPr>
          <w:noProof/>
          <w:lang w:val="nl-BE"/>
        </w:rPr>
        <w:drawing>
          <wp:inline distT="0" distB="0" distL="0" distR="0" wp14:anchorId="2E00774F" wp14:editId="4C8BC4B3">
            <wp:extent cx="5105400" cy="417333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138789" cy="4200633"/>
                    </a:xfrm>
                    <a:prstGeom prst="rect">
                      <a:avLst/>
                    </a:prstGeom>
                  </pic:spPr>
                </pic:pic>
              </a:graphicData>
            </a:graphic>
          </wp:inline>
        </w:drawing>
      </w:r>
      <w:bookmarkEnd w:id="22"/>
      <w:r w:rsidR="007F5687" w:rsidRPr="007916C6">
        <w:rPr>
          <w:lang w:val="nl-BE"/>
        </w:rPr>
        <w:br w:type="page"/>
      </w:r>
    </w:p>
    <w:p w14:paraId="55884852" w14:textId="5F39155E" w:rsidR="007F5687" w:rsidRDefault="007F5687" w:rsidP="007F5687">
      <w:pPr>
        <w:pStyle w:val="Head2"/>
        <w:tabs>
          <w:tab w:val="clear" w:pos="1021"/>
          <w:tab w:val="num" w:pos="284"/>
        </w:tabs>
        <w:ind w:hanging="567"/>
      </w:pPr>
      <w:bookmarkStart w:id="23" w:name="_Toc132829493"/>
      <w:r>
        <w:lastRenderedPageBreak/>
        <w:t>Sprint meeting 19/04/2023</w:t>
      </w:r>
      <w:bookmarkEnd w:id="23"/>
    </w:p>
    <w:p w14:paraId="684B4B1A" w14:textId="77777777" w:rsidR="007F5687" w:rsidRDefault="007F5687" w:rsidP="007F5687">
      <w:pPr>
        <w:pStyle w:val="Head2"/>
        <w:numPr>
          <w:ilvl w:val="0"/>
          <w:numId w:val="0"/>
        </w:numPr>
      </w:pPr>
    </w:p>
    <w:p w14:paraId="629A2FED" w14:textId="77777777" w:rsidR="008A070A" w:rsidRDefault="009B1E97" w:rsidP="008A070A">
      <w:pPr>
        <w:spacing w:after="0"/>
      </w:pPr>
      <w:r>
        <w:t xml:space="preserve">Deze sprintmeeting hebben we eerst onze taken overlopen. Lender is gestart met de opbouw van het project. Dit wil zeggen dat de WPF-, DAL- en Models-applicatie is aangemaakt. Hierin </w:t>
      </w:r>
      <w:r w:rsidR="00FF5B15">
        <w:t>zijn de</w:t>
      </w:r>
      <w:r>
        <w:t xml:space="preserve"> ViewModels</w:t>
      </w:r>
      <w:r w:rsidR="00FF5B15">
        <w:t xml:space="preserve">- en </w:t>
      </w:r>
      <w:r>
        <w:t>Views</w:t>
      </w:r>
      <w:r w:rsidR="00FF5B15">
        <w:t>-map toegevoegd met de verschillende klassen. Christophe heeft nadien de models aangemaakt voor de datebase en de partials-map al klaargezet. Na de eerste migratie uit te voeren en de database dus aan te maken hebben Christophe en Johan de</w:t>
      </w:r>
      <w:r w:rsidR="001865B5">
        <w:t xml:space="preserve">ze </w:t>
      </w:r>
      <w:r w:rsidR="00FF5B15">
        <w:t>al wat opgevuld.</w:t>
      </w:r>
    </w:p>
    <w:p w14:paraId="115E8003" w14:textId="557AC9BD" w:rsidR="001865B5" w:rsidRDefault="001865B5" w:rsidP="008A070A">
      <w:pPr>
        <w:spacing w:after="0"/>
      </w:pPr>
      <w:r>
        <w:t>Daar we generics in de les programmeren hadden gezien hebben Lender en Christophe dit ook aan het project toegevoegd. Johan had een properdere manier gevonden voor de schermen aan te maken, hier was hij mee bezig en moet hij nog aan verder werken.</w:t>
      </w:r>
    </w:p>
    <w:p w14:paraId="3825E19F" w14:textId="77777777" w:rsidR="008A070A" w:rsidRDefault="008A070A" w:rsidP="008A070A">
      <w:pPr>
        <w:spacing w:after="0"/>
      </w:pPr>
    </w:p>
    <w:p w14:paraId="567AD68C" w14:textId="70D9BC4B" w:rsidR="008A070A" w:rsidRDefault="006E3017" w:rsidP="008A070A">
      <w:pPr>
        <w:spacing w:after="0"/>
      </w:pPr>
      <w:r>
        <w:t xml:space="preserve">Op de planning </w:t>
      </w:r>
      <w:r w:rsidR="006A02D1">
        <w:t>tegen</w:t>
      </w:r>
      <w:r>
        <w:t xml:space="preserve"> </w:t>
      </w:r>
      <w:r w:rsidR="006A02D1">
        <w:t xml:space="preserve">de volgende </w:t>
      </w:r>
      <w:r>
        <w:t xml:space="preserve"> week staat het volgende: Daar we andere dingen gedaan hebben moeten de user stories nog afgewerkt worden, dit gaat Lender verder doen. Johan gaat deze nadien nalezen.</w:t>
      </w:r>
    </w:p>
    <w:p w14:paraId="7602087D" w14:textId="3EF68339" w:rsidR="002E2FB9" w:rsidRDefault="002E2FB9" w:rsidP="008A070A">
      <w:pPr>
        <w:spacing w:after="0"/>
      </w:pPr>
      <w:r>
        <w:t xml:space="preserve">Omdat we onze schermen op een andere manier gaan gebruiken is Johan bezig met deze nog </w:t>
      </w:r>
      <w:r w:rsidR="006A02D1">
        <w:t>te optimaliseren</w:t>
      </w:r>
      <w:r w:rsidR="00775C1C">
        <w:t xml:space="preserve"> + het beginscherm aan te maken</w:t>
      </w:r>
      <w:r w:rsidR="006A02D1">
        <w:t xml:space="preserve">. Als dit klaar is gaat hij de databinding in de views ineens ook aanmaken waarna Christophe deze in de viewmodels </w:t>
      </w:r>
      <w:r w:rsidR="00775C1C">
        <w:t>kan</w:t>
      </w:r>
      <w:r w:rsidR="006A02D1">
        <w:t xml:space="preserve"> aanmaken.</w:t>
      </w:r>
      <w:r w:rsidR="00775C1C">
        <w:t xml:space="preserve"> Als laatste gaat Christophe de database nog online zetten en in de partials-map al het nodige toevoegen.</w:t>
      </w:r>
    </w:p>
    <w:p w14:paraId="7D584C52" w14:textId="77777777" w:rsidR="007F5687" w:rsidRDefault="007F5687" w:rsidP="007F5687">
      <w:pPr>
        <w:pStyle w:val="Heading3"/>
      </w:pPr>
      <w:bookmarkStart w:id="24" w:name="_Toc132829494"/>
      <w:r>
        <w:t>SCRUM rollenverdeling</w:t>
      </w:r>
      <w:bookmarkEnd w:id="24"/>
    </w:p>
    <w:p w14:paraId="3F74F08E" w14:textId="1651EC47" w:rsidR="007F5687" w:rsidRDefault="007F5687" w:rsidP="007F5687">
      <w:pPr>
        <w:pStyle w:val="ListParagraph"/>
        <w:numPr>
          <w:ilvl w:val="0"/>
          <w:numId w:val="38"/>
        </w:numPr>
      </w:pPr>
      <w:r>
        <w:t>SCRUM master: Lender Boeckx</w:t>
      </w:r>
    </w:p>
    <w:p w14:paraId="043D60B7" w14:textId="1678B98F" w:rsidR="007F5687" w:rsidRDefault="007F5687" w:rsidP="007F5687">
      <w:pPr>
        <w:pStyle w:val="ListParagraph"/>
        <w:numPr>
          <w:ilvl w:val="0"/>
          <w:numId w:val="38"/>
        </w:numPr>
      </w:pPr>
      <w:r>
        <w:t>Product owner: Christophe Mathieu</w:t>
      </w:r>
    </w:p>
    <w:p w14:paraId="41B3F9E3" w14:textId="77777777" w:rsidR="007F5687" w:rsidRDefault="007F5687" w:rsidP="007F5687">
      <w:pPr>
        <w:pStyle w:val="ListParagraph"/>
        <w:numPr>
          <w:ilvl w:val="0"/>
          <w:numId w:val="38"/>
        </w:numPr>
        <w:rPr>
          <w:lang w:val="en-GB"/>
        </w:rPr>
      </w:pPr>
      <w:r w:rsidRPr="004426EA">
        <w:rPr>
          <w:lang w:val="en-GB"/>
        </w:rPr>
        <w:t>Development team: Johan Claes, L</w:t>
      </w:r>
      <w:r>
        <w:rPr>
          <w:lang w:val="en-GB"/>
        </w:rPr>
        <w:t>ender Boeckx &amp; Christophe Mathieu</w:t>
      </w:r>
    </w:p>
    <w:p w14:paraId="30865627" w14:textId="77777777" w:rsidR="007F5687" w:rsidRDefault="007F5687" w:rsidP="007F5687">
      <w:pPr>
        <w:pStyle w:val="Heading3"/>
        <w:rPr>
          <w:lang w:val="en-GB"/>
        </w:rPr>
      </w:pPr>
      <w:bookmarkStart w:id="25" w:name="_Toc132829495"/>
      <w:r>
        <w:rPr>
          <w:lang w:val="en-GB"/>
        </w:rPr>
        <w:t>Taken oplijsten en toekennen</w:t>
      </w:r>
      <w:bookmarkEnd w:id="25"/>
    </w:p>
    <w:p w14:paraId="2CA3E418" w14:textId="77777777" w:rsidR="007F5687" w:rsidRDefault="007F5687" w:rsidP="007F5687">
      <w:pPr>
        <w:pStyle w:val="ListParagraph"/>
        <w:numPr>
          <w:ilvl w:val="0"/>
          <w:numId w:val="39"/>
        </w:numPr>
        <w:rPr>
          <w:lang w:val="nl-BE"/>
        </w:rPr>
      </w:pPr>
      <w:r w:rsidRPr="008057E2">
        <w:rPr>
          <w:lang w:val="nl-BE"/>
        </w:rPr>
        <w:t>User stories afmaken: Lender Boe</w:t>
      </w:r>
      <w:r>
        <w:rPr>
          <w:lang w:val="nl-BE"/>
        </w:rPr>
        <w:t>ckx</w:t>
      </w:r>
    </w:p>
    <w:p w14:paraId="3B3FFB60" w14:textId="2ABA0DBF" w:rsidR="008A070A" w:rsidRDefault="008A070A" w:rsidP="007F5687">
      <w:pPr>
        <w:pStyle w:val="ListParagraph"/>
        <w:numPr>
          <w:ilvl w:val="0"/>
          <w:numId w:val="39"/>
        </w:numPr>
        <w:rPr>
          <w:lang w:val="nl-BE"/>
        </w:rPr>
      </w:pPr>
      <w:r>
        <w:rPr>
          <w:lang w:val="nl-BE"/>
        </w:rPr>
        <w:t xml:space="preserve">User stories nalezen: </w:t>
      </w:r>
      <w:r w:rsidR="008661DD">
        <w:rPr>
          <w:lang w:val="nl-BE"/>
        </w:rPr>
        <w:t>Johan Claes</w:t>
      </w:r>
    </w:p>
    <w:p w14:paraId="08729DFA" w14:textId="04FB64C3" w:rsidR="002E2FB9" w:rsidRDefault="002E2FB9" w:rsidP="007F5687">
      <w:pPr>
        <w:pStyle w:val="ListParagraph"/>
        <w:numPr>
          <w:ilvl w:val="0"/>
          <w:numId w:val="39"/>
        </w:numPr>
        <w:rPr>
          <w:lang w:val="nl-BE"/>
        </w:rPr>
      </w:pPr>
      <w:r>
        <w:rPr>
          <w:lang w:val="nl-BE"/>
        </w:rPr>
        <w:t>SQL-database online zetten: Christophe Mathieu</w:t>
      </w:r>
    </w:p>
    <w:p w14:paraId="28822B11" w14:textId="54FB2996" w:rsidR="008A070A" w:rsidRDefault="008A070A" w:rsidP="007F5687">
      <w:pPr>
        <w:pStyle w:val="ListParagraph"/>
        <w:numPr>
          <w:ilvl w:val="0"/>
          <w:numId w:val="39"/>
        </w:numPr>
        <w:rPr>
          <w:lang w:val="nl-BE"/>
        </w:rPr>
      </w:pPr>
      <w:r>
        <w:rPr>
          <w:lang w:val="nl-BE"/>
        </w:rPr>
        <w:t>Nieuwe schermen toevoegen: Johan Claes</w:t>
      </w:r>
    </w:p>
    <w:p w14:paraId="74FBAB3C" w14:textId="2ED1BB9E" w:rsidR="008A070A" w:rsidRDefault="008A070A" w:rsidP="007F5687">
      <w:pPr>
        <w:pStyle w:val="ListParagraph"/>
        <w:numPr>
          <w:ilvl w:val="0"/>
          <w:numId w:val="39"/>
        </w:numPr>
        <w:rPr>
          <w:lang w:val="nl-BE"/>
        </w:rPr>
      </w:pPr>
      <w:r>
        <w:rPr>
          <w:lang w:val="nl-BE"/>
        </w:rPr>
        <w:t>Beginscherm aanmaken: Johan Claes</w:t>
      </w:r>
    </w:p>
    <w:p w14:paraId="02C68C56" w14:textId="314460CC" w:rsidR="008A070A" w:rsidRDefault="008A070A" w:rsidP="007F5687">
      <w:pPr>
        <w:pStyle w:val="ListParagraph"/>
        <w:numPr>
          <w:ilvl w:val="0"/>
          <w:numId w:val="39"/>
        </w:numPr>
        <w:rPr>
          <w:lang w:val="nl-BE"/>
        </w:rPr>
      </w:pPr>
      <w:r>
        <w:rPr>
          <w:lang w:val="nl-BE"/>
        </w:rPr>
        <w:t>Partials aanvullen: Christophe Mathieu</w:t>
      </w:r>
    </w:p>
    <w:p w14:paraId="35DB75C7" w14:textId="640F7D3F" w:rsidR="008A070A" w:rsidRDefault="00394F54" w:rsidP="007F5687">
      <w:pPr>
        <w:pStyle w:val="ListParagraph"/>
        <w:numPr>
          <w:ilvl w:val="0"/>
          <w:numId w:val="39"/>
        </w:numPr>
        <w:rPr>
          <w:lang w:val="nl-BE"/>
        </w:rPr>
      </w:pPr>
      <w:r>
        <w:rPr>
          <w:lang w:val="nl-BE"/>
        </w:rPr>
        <w:t>Databinding View: Johan Claes</w:t>
      </w:r>
    </w:p>
    <w:p w14:paraId="05E03F07" w14:textId="73242934" w:rsidR="00394F54" w:rsidRPr="008057E2" w:rsidRDefault="00394F54" w:rsidP="007F5687">
      <w:pPr>
        <w:pStyle w:val="ListParagraph"/>
        <w:numPr>
          <w:ilvl w:val="0"/>
          <w:numId w:val="39"/>
        </w:numPr>
        <w:rPr>
          <w:lang w:val="nl-BE"/>
        </w:rPr>
      </w:pPr>
      <w:r>
        <w:rPr>
          <w:lang w:val="nl-BE"/>
        </w:rPr>
        <w:t>Databinding ViewModels: Christophe Mathieu</w:t>
      </w:r>
    </w:p>
    <w:p w14:paraId="11FDBFE3" w14:textId="77777777" w:rsidR="007F5687" w:rsidRDefault="007F5687" w:rsidP="007F5687">
      <w:pPr>
        <w:pStyle w:val="Heading3"/>
        <w:rPr>
          <w:lang w:val="nl-BE"/>
        </w:rPr>
      </w:pPr>
      <w:bookmarkStart w:id="26" w:name="_Toc132829496"/>
      <w:r>
        <w:rPr>
          <w:lang w:val="nl-BE"/>
        </w:rPr>
        <w:t>Deadline taken</w:t>
      </w:r>
      <w:bookmarkEnd w:id="26"/>
    </w:p>
    <w:p w14:paraId="4EB714CC" w14:textId="5B574B49" w:rsidR="007F5687" w:rsidRDefault="007F5687" w:rsidP="007F5687">
      <w:pPr>
        <w:rPr>
          <w:lang w:val="nl-BE"/>
        </w:rPr>
      </w:pPr>
      <w:r>
        <w:rPr>
          <w:lang w:val="nl-BE"/>
        </w:rPr>
        <w:t xml:space="preserve">De taken die in deze sprint zijn opgesteld dienen af te zijn tegen </w:t>
      </w:r>
      <w:r w:rsidR="00275C0B">
        <w:rPr>
          <w:lang w:val="nl-BE"/>
        </w:rPr>
        <w:t>26</w:t>
      </w:r>
      <w:r>
        <w:rPr>
          <w:lang w:val="nl-BE"/>
        </w:rPr>
        <w:t>/04/2023.</w:t>
      </w:r>
    </w:p>
    <w:p w14:paraId="46F74272" w14:textId="77777777" w:rsidR="00EC63C2" w:rsidRDefault="00EC63C2" w:rsidP="00EC63C2">
      <w:pPr>
        <w:pStyle w:val="Heading3"/>
        <w:rPr>
          <w:lang w:val="nl-BE"/>
        </w:rPr>
      </w:pPr>
      <w:r>
        <w:rPr>
          <w:lang w:val="nl-BE"/>
        </w:rPr>
        <w:t>Kanban bord</w:t>
      </w:r>
    </w:p>
    <w:p w14:paraId="3AA91E88" w14:textId="77777777" w:rsidR="008E7997" w:rsidRDefault="008E7997" w:rsidP="007F5687">
      <w:pPr>
        <w:rPr>
          <w:lang w:val="nl-BE"/>
        </w:rPr>
      </w:pPr>
    </w:p>
    <w:p w14:paraId="3846CEAA" w14:textId="77777777" w:rsidR="00EC63C2" w:rsidRPr="00394F54" w:rsidRDefault="00EC63C2" w:rsidP="00EC63C2">
      <w:pPr>
        <w:rPr>
          <w:lang w:val="nl-BE"/>
        </w:rPr>
      </w:pPr>
      <w:r w:rsidRPr="00BC051D">
        <w:rPr>
          <w:noProof/>
          <w:lang w:val="nl-BE"/>
        </w:rPr>
        <w:lastRenderedPageBreak/>
        <w:drawing>
          <wp:inline distT="0" distB="0" distL="0" distR="0" wp14:anchorId="05424949" wp14:editId="5B022087">
            <wp:extent cx="4840912" cy="3956050"/>
            <wp:effectExtent l="0" t="0" r="0" b="635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4848557" cy="3962298"/>
                    </a:xfrm>
                    <a:prstGeom prst="rect">
                      <a:avLst/>
                    </a:prstGeom>
                  </pic:spPr>
                </pic:pic>
              </a:graphicData>
            </a:graphic>
          </wp:inline>
        </w:drawing>
      </w:r>
    </w:p>
    <w:p w14:paraId="779316F1" w14:textId="16BCD9AC" w:rsidR="00EC63C2" w:rsidRDefault="00EC63C2" w:rsidP="00EC63C2">
      <w:pPr>
        <w:pStyle w:val="Heading4"/>
        <w:numPr>
          <w:ilvl w:val="0"/>
          <w:numId w:val="0"/>
        </w:numPr>
        <w:rPr>
          <w:lang w:val="nl-BE"/>
        </w:rPr>
      </w:pPr>
      <w:r w:rsidRPr="009558EF">
        <w:rPr>
          <w:lang w:val="nl-BE"/>
        </w:rPr>
        <w:t xml:space="preserve"> </w:t>
      </w:r>
    </w:p>
    <w:p w14:paraId="26B992F0" w14:textId="77777777" w:rsidR="00EC63C2" w:rsidRDefault="00EC63C2" w:rsidP="007F5687">
      <w:pPr>
        <w:rPr>
          <w:lang w:val="nl-BE"/>
        </w:rPr>
      </w:pPr>
    </w:p>
    <w:p w14:paraId="681FBD54" w14:textId="4A23A99D" w:rsidR="008E7997" w:rsidRDefault="008E7997" w:rsidP="008E7997">
      <w:pPr>
        <w:pStyle w:val="Head2"/>
        <w:tabs>
          <w:tab w:val="clear" w:pos="1021"/>
          <w:tab w:val="num" w:pos="284"/>
        </w:tabs>
        <w:ind w:hanging="567"/>
      </w:pPr>
      <w:r>
        <w:t>Sprint meeting 03/05/2023</w:t>
      </w:r>
    </w:p>
    <w:p w14:paraId="32602DF9" w14:textId="24AF3993" w:rsidR="008E7997" w:rsidRDefault="008E7997" w:rsidP="007F5687">
      <w:pPr>
        <w:rPr>
          <w:lang w:val="nl-BE"/>
        </w:rPr>
      </w:pPr>
    </w:p>
    <w:p w14:paraId="73343BE7" w14:textId="0B46A6D4" w:rsidR="008E7997" w:rsidRDefault="008E7997" w:rsidP="007F5687">
      <w:pPr>
        <w:rPr>
          <w:lang w:val="nl-BE"/>
        </w:rPr>
      </w:pPr>
      <w:r>
        <w:rPr>
          <w:lang w:val="nl-BE"/>
        </w:rPr>
        <w:t>Christophe heeft de partials aangemaakt en Databinding ViewModels aangemaakt, de SQ</w:t>
      </w:r>
      <w:r w:rsidR="007A39E2">
        <w:rPr>
          <w:lang w:val="nl-BE"/>
        </w:rPr>
        <w:t>L</w:t>
      </w:r>
      <w:r>
        <w:rPr>
          <w:lang w:val="nl-BE"/>
        </w:rPr>
        <w:t xml:space="preserve">-database stond reeds langer online. Lender heeft de User stories afgewerkt en tesamen met johan alle Databindings view aangemaakt.  Johan heeft alle nieuwe schermen toegevoegd en ook </w:t>
      </w:r>
      <w:r w:rsidR="00237C44">
        <w:rPr>
          <w:lang w:val="nl-BE"/>
        </w:rPr>
        <w:t xml:space="preserve">het beginscherm aangemaakt. Johan </w:t>
      </w:r>
      <w:r w:rsidR="00064092">
        <w:rPr>
          <w:lang w:val="nl-BE"/>
        </w:rPr>
        <w:t>is</w:t>
      </w:r>
      <w:r w:rsidR="00237C44">
        <w:rPr>
          <w:lang w:val="nl-BE"/>
        </w:rPr>
        <w:t xml:space="preserve"> de user stories vergeten na te lezen.</w:t>
      </w:r>
    </w:p>
    <w:p w14:paraId="7A060956" w14:textId="7EAA7F46" w:rsidR="00A41D6F" w:rsidRDefault="00A41D6F" w:rsidP="007F5687">
      <w:pPr>
        <w:rPr>
          <w:lang w:val="nl-BE"/>
        </w:rPr>
      </w:pPr>
      <w:r>
        <w:rPr>
          <w:lang w:val="nl-BE"/>
        </w:rPr>
        <w:t>Johan plant om een statische username/ pasword in het programma te steken.. en als dit correct is, dan ga je naar het scherm met de verschillende user-controls.</w:t>
      </w:r>
    </w:p>
    <w:p w14:paraId="02DF43FC" w14:textId="2DC10FC2" w:rsidR="00A41D6F" w:rsidRDefault="00B12583" w:rsidP="007F5687">
      <w:pPr>
        <w:rPr>
          <w:lang w:val="nl-BE"/>
        </w:rPr>
      </w:pPr>
      <w:r>
        <w:rPr>
          <w:lang w:val="nl-BE"/>
        </w:rPr>
        <w:t xml:space="preserve">Lender gaat de views van Johan in het main branch programma integreren. </w:t>
      </w:r>
    </w:p>
    <w:p w14:paraId="54042623" w14:textId="40C45F8E" w:rsidR="00B12583" w:rsidRDefault="00B12583" w:rsidP="007F5687">
      <w:pPr>
        <w:rPr>
          <w:lang w:val="nl-BE"/>
        </w:rPr>
      </w:pPr>
      <w:r>
        <w:rPr>
          <w:lang w:val="nl-BE"/>
        </w:rPr>
        <w:t xml:space="preserve">Christophe gaat al even testen en in </w:t>
      </w:r>
      <w:r w:rsidR="00D84ABD">
        <w:rPr>
          <w:lang w:val="nl-BE"/>
        </w:rPr>
        <w:t>G</w:t>
      </w:r>
      <w:r>
        <w:rPr>
          <w:lang w:val="nl-BE"/>
        </w:rPr>
        <w:t>ithub alle stappen beschrijven.</w:t>
      </w:r>
    </w:p>
    <w:p w14:paraId="18ADCB62" w14:textId="00215CB0" w:rsidR="00871AF3" w:rsidRPr="00871AF3" w:rsidRDefault="00871AF3" w:rsidP="007F5687">
      <w:r w:rsidRPr="00871AF3">
        <w:t>Blocking factor: Christoph</w:t>
      </w:r>
      <w:r w:rsidR="001F4C68">
        <w:t>e</w:t>
      </w:r>
      <w:r w:rsidRPr="00871AF3">
        <w:t xml:space="preserve"> kan nog niet</w:t>
      </w:r>
      <w:r>
        <w:t xml:space="preserve"> starten met programmeren omdat de views nog niet aangemaakt zijn.</w:t>
      </w:r>
    </w:p>
    <w:p w14:paraId="0196A6F2" w14:textId="77777777" w:rsidR="008E7997" w:rsidRPr="00871AF3" w:rsidRDefault="008E7997" w:rsidP="007F5687"/>
    <w:p w14:paraId="411221F4" w14:textId="77777777" w:rsidR="008E7997" w:rsidRDefault="008E7997" w:rsidP="008E7997">
      <w:pPr>
        <w:pStyle w:val="Heading3"/>
      </w:pPr>
      <w:r>
        <w:t>SCRUM rollenverdeling</w:t>
      </w:r>
    </w:p>
    <w:p w14:paraId="76FBB14B" w14:textId="434BCC32" w:rsidR="00B12583" w:rsidRDefault="00B12583" w:rsidP="00B12583">
      <w:pPr>
        <w:pStyle w:val="ListParagraph"/>
        <w:numPr>
          <w:ilvl w:val="0"/>
          <w:numId w:val="38"/>
        </w:numPr>
      </w:pPr>
      <w:r>
        <w:t>SCRUM master: Christophe Mathieu</w:t>
      </w:r>
    </w:p>
    <w:p w14:paraId="30CD8DF9" w14:textId="7E0AF3A7" w:rsidR="00B12583" w:rsidRDefault="00B12583" w:rsidP="00B12583">
      <w:pPr>
        <w:pStyle w:val="ListParagraph"/>
        <w:numPr>
          <w:ilvl w:val="0"/>
          <w:numId w:val="38"/>
        </w:numPr>
      </w:pPr>
      <w:r>
        <w:t xml:space="preserve">Product owner: </w:t>
      </w:r>
      <w:r w:rsidRPr="004426EA">
        <w:rPr>
          <w:lang w:val="en-GB"/>
        </w:rPr>
        <w:t>L</w:t>
      </w:r>
      <w:r>
        <w:rPr>
          <w:lang w:val="en-GB"/>
        </w:rPr>
        <w:t>ender Boeckx</w:t>
      </w:r>
    </w:p>
    <w:p w14:paraId="58CC4985" w14:textId="77777777" w:rsidR="00B12583" w:rsidRDefault="00B12583" w:rsidP="00B12583">
      <w:pPr>
        <w:pStyle w:val="ListParagraph"/>
        <w:numPr>
          <w:ilvl w:val="0"/>
          <w:numId w:val="38"/>
        </w:numPr>
        <w:rPr>
          <w:lang w:val="en-GB"/>
        </w:rPr>
      </w:pPr>
      <w:r w:rsidRPr="004426EA">
        <w:rPr>
          <w:lang w:val="en-GB"/>
        </w:rPr>
        <w:t>Development team: Johan Claes, L</w:t>
      </w:r>
      <w:r>
        <w:rPr>
          <w:lang w:val="en-GB"/>
        </w:rPr>
        <w:t>ender Boeckx &amp; Christophe Mathieu</w:t>
      </w:r>
    </w:p>
    <w:p w14:paraId="65F80599" w14:textId="77777777" w:rsidR="00B12583" w:rsidRPr="00B12583" w:rsidRDefault="00B12583" w:rsidP="00B12583">
      <w:pPr>
        <w:rPr>
          <w:lang w:val="en-GB"/>
        </w:rPr>
      </w:pPr>
    </w:p>
    <w:p w14:paraId="6B30E24D" w14:textId="77777777" w:rsidR="008E7997" w:rsidRDefault="008E7997" w:rsidP="008E7997">
      <w:pPr>
        <w:pStyle w:val="Heading3"/>
        <w:rPr>
          <w:lang w:val="en-GB"/>
        </w:rPr>
      </w:pPr>
      <w:r>
        <w:rPr>
          <w:lang w:val="en-GB"/>
        </w:rPr>
        <w:lastRenderedPageBreak/>
        <w:t>Taken oplijsten en toekennen</w:t>
      </w:r>
    </w:p>
    <w:p w14:paraId="2556786B" w14:textId="087BA85D" w:rsidR="00135155" w:rsidRDefault="00135155" w:rsidP="00135155">
      <w:r w:rsidRPr="00135155">
        <w:t>Lender gaat de schermen v</w:t>
      </w:r>
      <w:r>
        <w:t xml:space="preserve">an Johan verder integreren in het main branch project. </w:t>
      </w:r>
    </w:p>
    <w:p w14:paraId="33FB1C2D" w14:textId="52B07FFB" w:rsidR="00135155" w:rsidRDefault="00135155" w:rsidP="00135155">
      <w:r>
        <w:t xml:space="preserve">Johan gaat alsnog de user stories van Lender nalezen.. en het login scherm </w:t>
      </w:r>
      <w:r w:rsidR="004E6D63">
        <w:t xml:space="preserve">doorschakeling naar het </w:t>
      </w:r>
      <w:r>
        <w:t xml:space="preserve">main-scherm. </w:t>
      </w:r>
    </w:p>
    <w:p w14:paraId="2816B2AE" w14:textId="1463E63C" w:rsidR="00135155" w:rsidRPr="00135155" w:rsidRDefault="00135155" w:rsidP="00135155">
      <w:r>
        <w:t xml:space="preserve">Christophe gaat het loginscherm uitbreiden en een database query maken om te checken of deze user valid is, eveneens de usercontrol </w:t>
      </w:r>
      <w:r w:rsidR="004E6D63">
        <w:t>“Bestemmingen” zal hij al kort testen.</w:t>
      </w:r>
    </w:p>
    <w:p w14:paraId="600F9343" w14:textId="77777777" w:rsidR="008E7997" w:rsidRDefault="008E7997" w:rsidP="008E7997">
      <w:pPr>
        <w:pStyle w:val="Heading3"/>
        <w:rPr>
          <w:lang w:val="nl-BE"/>
        </w:rPr>
      </w:pPr>
      <w:r>
        <w:rPr>
          <w:lang w:val="nl-BE"/>
        </w:rPr>
        <w:t>Deadline taken</w:t>
      </w:r>
    </w:p>
    <w:p w14:paraId="43C5ABDD" w14:textId="115F0CF0" w:rsidR="00B12583" w:rsidRPr="00B12583" w:rsidRDefault="00B12583" w:rsidP="00B12583">
      <w:pPr>
        <w:rPr>
          <w:lang w:val="nl-BE"/>
        </w:rPr>
      </w:pPr>
      <w:r>
        <w:rPr>
          <w:lang w:val="nl-BE"/>
        </w:rPr>
        <w:t>De taken die in deze sprint zijn opgesteld dienen af te zijn tegen 26/04/2023</w:t>
      </w:r>
    </w:p>
    <w:p w14:paraId="60A5ABD3" w14:textId="77777777" w:rsidR="007F5687" w:rsidRDefault="007F5687" w:rsidP="007F5687">
      <w:pPr>
        <w:pStyle w:val="Heading3"/>
        <w:rPr>
          <w:lang w:val="nl-BE"/>
        </w:rPr>
      </w:pPr>
      <w:bookmarkStart w:id="27" w:name="_Toc132829497"/>
      <w:r>
        <w:rPr>
          <w:lang w:val="nl-BE"/>
        </w:rPr>
        <w:t>Kanban bord</w:t>
      </w:r>
      <w:bookmarkEnd w:id="27"/>
    </w:p>
    <w:p w14:paraId="4EBDB610" w14:textId="77777777" w:rsidR="007F5687" w:rsidRDefault="007F5687" w:rsidP="007F5687">
      <w:pPr>
        <w:pStyle w:val="Heading4"/>
        <w:rPr>
          <w:lang w:val="nl-BE"/>
        </w:rPr>
      </w:pPr>
      <w:bookmarkStart w:id="28" w:name="_Toc132829498"/>
      <w:r>
        <w:rPr>
          <w:lang w:val="nl-BE"/>
        </w:rPr>
        <w:t>Kanban op het einde van de meeting</w:t>
      </w:r>
      <w:bookmarkEnd w:id="28"/>
    </w:p>
    <w:p w14:paraId="57636315" w14:textId="097965E0" w:rsidR="00BF06A8" w:rsidRDefault="00794AC7" w:rsidP="00BF06A8">
      <w:pPr>
        <w:rPr>
          <w:lang w:val="nl-BE"/>
        </w:rPr>
      </w:pPr>
      <w:r w:rsidRPr="00794AC7">
        <w:rPr>
          <w:noProof/>
          <w:lang w:val="nl-BE"/>
        </w:rPr>
        <w:drawing>
          <wp:inline distT="0" distB="0" distL="0" distR="0" wp14:anchorId="1145F87A" wp14:editId="609A2D96">
            <wp:extent cx="5652135" cy="4343400"/>
            <wp:effectExtent l="0" t="0" r="5715" b="0"/>
            <wp:docPr id="12377179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17938" name="Picture 1" descr="A screenshot of a computer&#10;&#10;Description automatically generated with medium confidence"/>
                    <pic:cNvPicPr/>
                  </pic:nvPicPr>
                  <pic:blipFill>
                    <a:blip r:embed="rId14"/>
                    <a:stretch>
                      <a:fillRect/>
                    </a:stretch>
                  </pic:blipFill>
                  <pic:spPr>
                    <a:xfrm>
                      <a:off x="0" y="0"/>
                      <a:ext cx="5652135" cy="4343400"/>
                    </a:xfrm>
                    <a:prstGeom prst="rect">
                      <a:avLst/>
                    </a:prstGeom>
                  </pic:spPr>
                </pic:pic>
              </a:graphicData>
            </a:graphic>
          </wp:inline>
        </w:drawing>
      </w:r>
    </w:p>
    <w:p w14:paraId="0C2EA4B6" w14:textId="1814F25D" w:rsidR="00794AC7" w:rsidRDefault="00794AC7" w:rsidP="00794AC7">
      <w:pPr>
        <w:pStyle w:val="Heading4"/>
        <w:rPr>
          <w:lang w:val="nl-BE"/>
        </w:rPr>
      </w:pPr>
      <w:r>
        <w:rPr>
          <w:lang w:val="nl-BE"/>
        </w:rPr>
        <w:lastRenderedPageBreak/>
        <w:t>Kanban op het begin van de volgende meeting</w:t>
      </w:r>
    </w:p>
    <w:p w14:paraId="0ABB030F" w14:textId="437107D4" w:rsidR="00794AC7" w:rsidRDefault="00794AC7" w:rsidP="00794AC7">
      <w:pPr>
        <w:rPr>
          <w:lang w:val="nl-BE"/>
        </w:rPr>
      </w:pPr>
      <w:r w:rsidRPr="00794AC7">
        <w:rPr>
          <w:noProof/>
          <w:lang w:val="nl-BE"/>
        </w:rPr>
        <w:drawing>
          <wp:inline distT="0" distB="0" distL="0" distR="0" wp14:anchorId="46F9A1CC" wp14:editId="65649470">
            <wp:extent cx="5652135" cy="3957320"/>
            <wp:effectExtent l="0" t="0" r="5715" b="5080"/>
            <wp:docPr id="17025842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84272" name="Picture 1" descr="A screenshot of a computer&#10;&#10;Description automatically generated with medium confidence"/>
                    <pic:cNvPicPr/>
                  </pic:nvPicPr>
                  <pic:blipFill>
                    <a:blip r:embed="rId15"/>
                    <a:stretch>
                      <a:fillRect/>
                    </a:stretch>
                  </pic:blipFill>
                  <pic:spPr>
                    <a:xfrm>
                      <a:off x="0" y="0"/>
                      <a:ext cx="5652135" cy="3957320"/>
                    </a:xfrm>
                    <a:prstGeom prst="rect">
                      <a:avLst/>
                    </a:prstGeom>
                  </pic:spPr>
                </pic:pic>
              </a:graphicData>
            </a:graphic>
          </wp:inline>
        </w:drawing>
      </w:r>
    </w:p>
    <w:p w14:paraId="450BC376" w14:textId="666F1DDF" w:rsidR="00794AC7" w:rsidRDefault="00794AC7" w:rsidP="00794AC7">
      <w:pPr>
        <w:pStyle w:val="Head2"/>
        <w:tabs>
          <w:tab w:val="clear" w:pos="1021"/>
          <w:tab w:val="num" w:pos="284"/>
        </w:tabs>
        <w:ind w:hanging="567"/>
      </w:pPr>
      <w:r>
        <w:t xml:space="preserve">Sprint meeting </w:t>
      </w:r>
      <w:r w:rsidR="00D4584A">
        <w:t>1</w:t>
      </w:r>
      <w:r w:rsidR="00E71E01">
        <w:t>7</w:t>
      </w:r>
      <w:r>
        <w:t>/05/2023</w:t>
      </w:r>
    </w:p>
    <w:p w14:paraId="5F99D4D0" w14:textId="77777777" w:rsidR="00794AC7" w:rsidRDefault="00794AC7" w:rsidP="00794AC7">
      <w:pPr>
        <w:rPr>
          <w:lang w:val="nl-BE"/>
        </w:rPr>
      </w:pPr>
    </w:p>
    <w:p w14:paraId="74223D2F" w14:textId="1B89518D" w:rsidR="00794AC7" w:rsidRDefault="00794AC7" w:rsidP="00794AC7">
      <w:pPr>
        <w:rPr>
          <w:lang w:val="nl-BE"/>
        </w:rPr>
      </w:pPr>
      <w:r w:rsidRPr="00794AC7">
        <w:rPr>
          <w:lang w:val="nl-BE"/>
        </w:rPr>
        <w:t>Christoph</w:t>
      </w:r>
      <w:r>
        <w:rPr>
          <w:lang w:val="nl-BE"/>
        </w:rPr>
        <w:t>e</w:t>
      </w:r>
      <w:r w:rsidRPr="00794AC7">
        <w:rPr>
          <w:lang w:val="nl-BE"/>
        </w:rPr>
        <w:t xml:space="preserve"> heeft de UserControl Personen reeds half afgewerkt. </w:t>
      </w:r>
      <w:r w:rsidR="00D5132F">
        <w:rPr>
          <w:lang w:val="nl-BE"/>
        </w:rPr>
        <w:t>Hier en daar zitten er nog een paar schoonheidsfoutjes in.</w:t>
      </w:r>
      <w:r w:rsidR="003B084A">
        <w:rPr>
          <w:lang w:val="nl-BE"/>
        </w:rPr>
        <w:t xml:space="preserve"> De </w:t>
      </w:r>
      <w:r w:rsidRPr="00794AC7">
        <w:rPr>
          <w:lang w:val="nl-BE"/>
        </w:rPr>
        <w:t xml:space="preserve">5 User control Gui schermen werken correct, </w:t>
      </w:r>
      <w:r w:rsidR="003B084A">
        <w:rPr>
          <w:lang w:val="nl-BE"/>
        </w:rPr>
        <w:t>de ViewModels moeten nog verder afgewerkt worden.</w:t>
      </w:r>
      <w:r w:rsidR="00DC62F6">
        <w:rPr>
          <w:lang w:val="nl-BE"/>
        </w:rPr>
        <w:t xml:space="preserve"> Op het loginscherm is er voorlopig nog geen validatie. Lender gaat dit nog verder bekijken.</w:t>
      </w:r>
      <w:r w:rsidR="00C70BBA">
        <w:rPr>
          <w:lang w:val="nl-BE"/>
        </w:rPr>
        <w:t xml:space="preserve"> Johan kan ook al nieuwe bestemmingstype toevoegen.</w:t>
      </w:r>
    </w:p>
    <w:p w14:paraId="0E2487B6" w14:textId="0F0EA793" w:rsidR="00DC1E00" w:rsidRDefault="00DC1E00" w:rsidP="00794AC7">
      <w:pPr>
        <w:rPr>
          <w:lang w:val="nl-BE"/>
        </w:rPr>
      </w:pPr>
      <w:r>
        <w:rPr>
          <w:lang w:val="nl-BE"/>
        </w:rPr>
        <w:t xml:space="preserve">Naar de volgende sprintmeeting rest </w:t>
      </w:r>
      <w:r w:rsidR="00A00D17">
        <w:rPr>
          <w:lang w:val="nl-BE"/>
        </w:rPr>
        <w:t>on</w:t>
      </w:r>
      <w:r>
        <w:rPr>
          <w:lang w:val="nl-BE"/>
        </w:rPr>
        <w:t>s qu</w:t>
      </w:r>
      <w:r w:rsidR="00A00D17">
        <w:rPr>
          <w:lang w:val="nl-BE"/>
        </w:rPr>
        <w:t>a</w:t>
      </w:r>
      <w:r>
        <w:rPr>
          <w:lang w:val="nl-BE"/>
        </w:rPr>
        <w:t xml:space="preserve"> programmeren eigenlijk alleen nog de ViewModels en de bijhorde UserControls verder af te maken. Christophe neemt Personen en Inschrijvingen op zich. Johan doet Opleidingen en Bestemmingen. Lender neemt Groepsreizen en het inlogscherm voor zijn rekening.</w:t>
      </w:r>
      <w:r w:rsidR="00FD35F1">
        <w:rPr>
          <w:lang w:val="nl-BE"/>
        </w:rPr>
        <w:t xml:space="preserve"> Christophe gaat de tests ook al eens proberen.</w:t>
      </w:r>
    </w:p>
    <w:p w14:paraId="61472F4A" w14:textId="0CB38CCE" w:rsidR="00DC1E00" w:rsidRPr="00794AC7" w:rsidRDefault="00DC1E00" w:rsidP="00794AC7">
      <w:pPr>
        <w:rPr>
          <w:lang w:val="nl-BE"/>
        </w:rPr>
      </w:pPr>
      <w:r>
        <w:rPr>
          <w:lang w:val="nl-BE"/>
        </w:rPr>
        <w:t>Momenteel werkt het inlogscherm nog niet. *** als passwoord blokkeert alles, cleartext lukt wel. Op het personenscherm werkt het disablen van de buttons nog niet helemaal.</w:t>
      </w:r>
      <w:r w:rsidR="009D1A65">
        <w:rPr>
          <w:lang w:val="nl-BE"/>
        </w:rPr>
        <w:t xml:space="preserve"> Op het bestemmingenscherm is één knop functioneel.</w:t>
      </w:r>
    </w:p>
    <w:p w14:paraId="5F292A28" w14:textId="77777777" w:rsidR="00794AC7" w:rsidRDefault="00794AC7" w:rsidP="00794AC7">
      <w:pPr>
        <w:pStyle w:val="Heading3"/>
      </w:pPr>
      <w:r>
        <w:t>SCRUM rollenverdeling</w:t>
      </w:r>
    </w:p>
    <w:p w14:paraId="49432995" w14:textId="005201AE" w:rsidR="00794AC7" w:rsidRDefault="00794AC7" w:rsidP="00794AC7">
      <w:pPr>
        <w:pStyle w:val="ListParagraph"/>
        <w:numPr>
          <w:ilvl w:val="0"/>
          <w:numId w:val="38"/>
        </w:numPr>
      </w:pPr>
      <w:r>
        <w:t>SCRUM master: Johan Claes</w:t>
      </w:r>
    </w:p>
    <w:p w14:paraId="309F05EF" w14:textId="4492BF2C" w:rsidR="00794AC7" w:rsidRDefault="00794AC7" w:rsidP="00794AC7">
      <w:pPr>
        <w:pStyle w:val="ListParagraph"/>
        <w:numPr>
          <w:ilvl w:val="0"/>
          <w:numId w:val="38"/>
        </w:numPr>
      </w:pPr>
      <w:r>
        <w:t>Product owner: Lender Boeckx</w:t>
      </w:r>
    </w:p>
    <w:p w14:paraId="5FB35C44" w14:textId="77777777" w:rsidR="00794AC7" w:rsidRDefault="00794AC7" w:rsidP="00794AC7">
      <w:pPr>
        <w:pStyle w:val="ListParagraph"/>
        <w:numPr>
          <w:ilvl w:val="0"/>
          <w:numId w:val="38"/>
        </w:numPr>
        <w:rPr>
          <w:lang w:val="en-GB"/>
        </w:rPr>
      </w:pPr>
      <w:r w:rsidRPr="004426EA">
        <w:rPr>
          <w:lang w:val="en-GB"/>
        </w:rPr>
        <w:t>Development team: Johan Claes, L</w:t>
      </w:r>
      <w:r>
        <w:rPr>
          <w:lang w:val="en-GB"/>
        </w:rPr>
        <w:t>ender Boeckx &amp; Christophe Mathieu</w:t>
      </w:r>
    </w:p>
    <w:p w14:paraId="79E65C5B" w14:textId="77777777" w:rsidR="00EB1548" w:rsidRDefault="00EB1548">
      <w:pPr>
        <w:spacing w:after="0"/>
        <w:rPr>
          <w:b/>
          <w:lang w:val="en-GB"/>
        </w:rPr>
      </w:pPr>
      <w:r>
        <w:rPr>
          <w:lang w:val="en-GB"/>
        </w:rPr>
        <w:br w:type="page"/>
      </w:r>
    </w:p>
    <w:p w14:paraId="3DF98F6F" w14:textId="18546D00" w:rsidR="00D4584A" w:rsidRDefault="00D4584A" w:rsidP="00D4584A">
      <w:pPr>
        <w:pStyle w:val="Heading3"/>
        <w:rPr>
          <w:lang w:val="en-GB"/>
        </w:rPr>
      </w:pPr>
      <w:r>
        <w:rPr>
          <w:lang w:val="en-GB"/>
        </w:rPr>
        <w:lastRenderedPageBreak/>
        <w:t>Taken oplijsten en toekennen</w:t>
      </w:r>
    </w:p>
    <w:p w14:paraId="2A007994" w14:textId="0194A28C" w:rsidR="00D4584A" w:rsidRDefault="00EB1548" w:rsidP="00D4584A">
      <w:pPr>
        <w:pStyle w:val="ListParagraph"/>
        <w:numPr>
          <w:ilvl w:val="0"/>
          <w:numId w:val="39"/>
        </w:numPr>
        <w:rPr>
          <w:lang w:val="nl-BE"/>
        </w:rPr>
      </w:pPr>
      <w:r>
        <w:rPr>
          <w:lang w:val="nl-BE"/>
        </w:rPr>
        <w:t>PersonenViewModel + InschrijvingenViewModel</w:t>
      </w:r>
      <w:r w:rsidR="00D4584A" w:rsidRPr="008057E2">
        <w:rPr>
          <w:lang w:val="nl-BE"/>
        </w:rPr>
        <w:t xml:space="preserve">: </w:t>
      </w:r>
      <w:r>
        <w:rPr>
          <w:lang w:val="nl-BE"/>
        </w:rPr>
        <w:t>Christophe Mathieu</w:t>
      </w:r>
    </w:p>
    <w:p w14:paraId="5006EE42" w14:textId="2243DD34" w:rsidR="00AF4D6C" w:rsidRDefault="00AF4D6C" w:rsidP="00D4584A">
      <w:pPr>
        <w:pStyle w:val="ListParagraph"/>
        <w:numPr>
          <w:ilvl w:val="0"/>
          <w:numId w:val="39"/>
        </w:numPr>
        <w:rPr>
          <w:lang w:val="nl-BE"/>
        </w:rPr>
      </w:pPr>
      <w:r>
        <w:rPr>
          <w:lang w:val="nl-BE"/>
        </w:rPr>
        <w:t>GroepsreizenViewModel + inlogscherm: Lender Boeckx</w:t>
      </w:r>
    </w:p>
    <w:p w14:paraId="61CEC604" w14:textId="798B2843" w:rsidR="00AF4D6C" w:rsidRDefault="00AF4D6C" w:rsidP="00D4584A">
      <w:pPr>
        <w:pStyle w:val="ListParagraph"/>
        <w:numPr>
          <w:ilvl w:val="0"/>
          <w:numId w:val="39"/>
        </w:numPr>
        <w:rPr>
          <w:lang w:val="nl-BE"/>
        </w:rPr>
      </w:pPr>
      <w:r>
        <w:rPr>
          <w:lang w:val="nl-BE"/>
        </w:rPr>
        <w:t>OpleidingenViewModel + BestemmingenViewModel: Johan Claes</w:t>
      </w:r>
    </w:p>
    <w:p w14:paraId="5EFAC4EF" w14:textId="13BD6773" w:rsidR="00AF4D6C" w:rsidRDefault="00AF4D6C" w:rsidP="00D4584A">
      <w:pPr>
        <w:pStyle w:val="ListParagraph"/>
        <w:numPr>
          <w:ilvl w:val="0"/>
          <w:numId w:val="39"/>
        </w:numPr>
        <w:rPr>
          <w:lang w:val="nl-BE"/>
        </w:rPr>
      </w:pPr>
      <w:r>
        <w:rPr>
          <w:lang w:val="nl-BE"/>
        </w:rPr>
        <w:t>Partials afwerken: Johan, Lender &amp; Christophe</w:t>
      </w:r>
    </w:p>
    <w:p w14:paraId="7D34C7A1" w14:textId="3697EF8B" w:rsidR="004025A1" w:rsidRDefault="004025A1" w:rsidP="00D4584A">
      <w:pPr>
        <w:pStyle w:val="ListParagraph"/>
        <w:numPr>
          <w:ilvl w:val="0"/>
          <w:numId w:val="39"/>
        </w:numPr>
        <w:rPr>
          <w:lang w:val="nl-BE"/>
        </w:rPr>
      </w:pPr>
      <w:r>
        <w:rPr>
          <w:lang w:val="nl-BE"/>
        </w:rPr>
        <w:t>Testing: Christophe Mathieu</w:t>
      </w:r>
    </w:p>
    <w:p w14:paraId="2C26E3BD" w14:textId="77777777" w:rsidR="00D4584A" w:rsidRDefault="00D4584A" w:rsidP="00D4584A">
      <w:pPr>
        <w:pStyle w:val="Heading3"/>
        <w:rPr>
          <w:lang w:val="nl-BE"/>
        </w:rPr>
      </w:pPr>
      <w:r>
        <w:rPr>
          <w:lang w:val="nl-BE"/>
        </w:rPr>
        <w:t>Deadline taken</w:t>
      </w:r>
    </w:p>
    <w:p w14:paraId="6AFB926A" w14:textId="11143DF9" w:rsidR="00D4584A" w:rsidRDefault="00D4584A" w:rsidP="00D4584A">
      <w:pPr>
        <w:rPr>
          <w:lang w:val="nl-BE"/>
        </w:rPr>
      </w:pPr>
      <w:r>
        <w:rPr>
          <w:lang w:val="nl-BE"/>
        </w:rPr>
        <w:t xml:space="preserve">De taken die in deze sprint zijn opgesteld dienen af te zijn tegen </w:t>
      </w:r>
      <w:r w:rsidR="00B31769">
        <w:rPr>
          <w:lang w:val="nl-BE"/>
        </w:rPr>
        <w:t>24</w:t>
      </w:r>
      <w:r>
        <w:rPr>
          <w:lang w:val="nl-BE"/>
        </w:rPr>
        <w:t>/0</w:t>
      </w:r>
      <w:r w:rsidR="00B31769">
        <w:rPr>
          <w:lang w:val="nl-BE"/>
        </w:rPr>
        <w:t>5</w:t>
      </w:r>
      <w:r>
        <w:rPr>
          <w:lang w:val="nl-BE"/>
        </w:rPr>
        <w:t>/2023.</w:t>
      </w:r>
    </w:p>
    <w:p w14:paraId="292A02E7" w14:textId="77777777" w:rsidR="002D5958" w:rsidRDefault="002D5958">
      <w:pPr>
        <w:spacing w:after="0"/>
        <w:rPr>
          <w:b/>
          <w:lang w:val="nl-BE"/>
        </w:rPr>
      </w:pPr>
      <w:r>
        <w:rPr>
          <w:lang w:val="nl-BE"/>
        </w:rPr>
        <w:br w:type="page"/>
      </w:r>
    </w:p>
    <w:p w14:paraId="5F33227A" w14:textId="366A5ACC" w:rsidR="002D5958" w:rsidRDefault="002D5958" w:rsidP="002D5958">
      <w:pPr>
        <w:pStyle w:val="Heading3"/>
        <w:rPr>
          <w:lang w:val="nl-BE"/>
        </w:rPr>
      </w:pPr>
      <w:r>
        <w:rPr>
          <w:lang w:val="nl-BE"/>
        </w:rPr>
        <w:lastRenderedPageBreak/>
        <w:t>Kanban bord</w:t>
      </w:r>
    </w:p>
    <w:p w14:paraId="47BE7C29" w14:textId="77777777" w:rsidR="002D5958" w:rsidRDefault="002D5958" w:rsidP="002D5958">
      <w:pPr>
        <w:pStyle w:val="Heading4"/>
        <w:rPr>
          <w:lang w:val="nl-BE"/>
        </w:rPr>
      </w:pPr>
      <w:r>
        <w:rPr>
          <w:lang w:val="nl-BE"/>
        </w:rPr>
        <w:t>Kanban op het einde van de meeting</w:t>
      </w:r>
    </w:p>
    <w:p w14:paraId="3BA54E11" w14:textId="6E5D8404" w:rsidR="002D5958" w:rsidRPr="002D5958" w:rsidRDefault="002D5958" w:rsidP="002D5958">
      <w:pPr>
        <w:rPr>
          <w:lang w:val="nl-BE"/>
        </w:rPr>
      </w:pPr>
      <w:r w:rsidRPr="002D5958">
        <w:rPr>
          <w:noProof/>
          <w:lang w:val="nl-BE"/>
        </w:rPr>
        <w:drawing>
          <wp:inline distT="0" distB="0" distL="0" distR="0" wp14:anchorId="38178967" wp14:editId="429A09B6">
            <wp:extent cx="5652135" cy="4361815"/>
            <wp:effectExtent l="0" t="0" r="5715" b="635"/>
            <wp:docPr id="100115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5937" name=""/>
                    <pic:cNvPicPr/>
                  </pic:nvPicPr>
                  <pic:blipFill>
                    <a:blip r:embed="rId16"/>
                    <a:stretch>
                      <a:fillRect/>
                    </a:stretch>
                  </pic:blipFill>
                  <pic:spPr>
                    <a:xfrm>
                      <a:off x="0" y="0"/>
                      <a:ext cx="5652135" cy="4361815"/>
                    </a:xfrm>
                    <a:prstGeom prst="rect">
                      <a:avLst/>
                    </a:prstGeom>
                  </pic:spPr>
                </pic:pic>
              </a:graphicData>
            </a:graphic>
          </wp:inline>
        </w:drawing>
      </w:r>
    </w:p>
    <w:p w14:paraId="374BB4A2" w14:textId="77777777" w:rsidR="002D5958" w:rsidRDefault="002D5958" w:rsidP="002D5958">
      <w:pPr>
        <w:pStyle w:val="Heading4"/>
        <w:rPr>
          <w:lang w:val="nl-BE"/>
        </w:rPr>
      </w:pPr>
      <w:r>
        <w:rPr>
          <w:lang w:val="nl-BE"/>
        </w:rPr>
        <w:lastRenderedPageBreak/>
        <w:t>Kanban op het begin van volgende sprintmeeting</w:t>
      </w:r>
    </w:p>
    <w:p w14:paraId="1CCDAFE8" w14:textId="6D997F53" w:rsidR="002D5958" w:rsidRPr="002D5958" w:rsidRDefault="002D5958" w:rsidP="002D5958">
      <w:pPr>
        <w:rPr>
          <w:lang w:val="nl-BE"/>
        </w:rPr>
      </w:pPr>
      <w:r w:rsidRPr="002D5958">
        <w:rPr>
          <w:noProof/>
          <w:lang w:val="nl-BE"/>
        </w:rPr>
        <w:drawing>
          <wp:inline distT="0" distB="0" distL="0" distR="0" wp14:anchorId="34B6844C" wp14:editId="11DBC03B">
            <wp:extent cx="5652135" cy="4803140"/>
            <wp:effectExtent l="0" t="0" r="5715" b="0"/>
            <wp:docPr id="1581972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7261" name="Picture 1" descr="A screenshot of a computer&#10;&#10;Description automatically generated with medium confidence"/>
                    <pic:cNvPicPr/>
                  </pic:nvPicPr>
                  <pic:blipFill>
                    <a:blip r:embed="rId17"/>
                    <a:stretch>
                      <a:fillRect/>
                    </a:stretch>
                  </pic:blipFill>
                  <pic:spPr>
                    <a:xfrm>
                      <a:off x="0" y="0"/>
                      <a:ext cx="5652135" cy="4803140"/>
                    </a:xfrm>
                    <a:prstGeom prst="rect">
                      <a:avLst/>
                    </a:prstGeom>
                  </pic:spPr>
                </pic:pic>
              </a:graphicData>
            </a:graphic>
          </wp:inline>
        </w:drawing>
      </w:r>
    </w:p>
    <w:p w14:paraId="583D87A3" w14:textId="77777777" w:rsidR="002D5958" w:rsidRPr="002D5958" w:rsidRDefault="002D5958" w:rsidP="00D4584A">
      <w:pPr>
        <w:rPr>
          <w:lang w:val="nl-BE"/>
        </w:rPr>
      </w:pPr>
    </w:p>
    <w:p w14:paraId="55BD6DC6" w14:textId="77777777" w:rsidR="00794AC7" w:rsidRPr="002D5958" w:rsidRDefault="00794AC7" w:rsidP="00794AC7">
      <w:pPr>
        <w:rPr>
          <w:lang w:val="nl-BE"/>
        </w:rPr>
      </w:pPr>
    </w:p>
    <w:p w14:paraId="05F7BD87" w14:textId="77777777" w:rsidR="00794AC7" w:rsidRDefault="00794AC7" w:rsidP="00BF06A8">
      <w:pPr>
        <w:rPr>
          <w:lang w:val="nl-BE"/>
        </w:rPr>
      </w:pPr>
    </w:p>
    <w:p w14:paraId="5EBB2A36" w14:textId="7A8931F9" w:rsidR="00DD5254" w:rsidRDefault="00DD5254" w:rsidP="00DD5254">
      <w:pPr>
        <w:pStyle w:val="Head2"/>
        <w:tabs>
          <w:tab w:val="clear" w:pos="1021"/>
          <w:tab w:val="num" w:pos="284"/>
        </w:tabs>
        <w:ind w:hanging="567"/>
      </w:pPr>
      <w:r>
        <w:t xml:space="preserve">Sprint meeting </w:t>
      </w:r>
      <w:r>
        <w:t>24</w:t>
      </w:r>
      <w:r>
        <w:t>/05/2023</w:t>
      </w:r>
    </w:p>
    <w:p w14:paraId="28EE72E9" w14:textId="77777777" w:rsidR="00DD5254" w:rsidRDefault="00DD5254" w:rsidP="00BF06A8">
      <w:pPr>
        <w:rPr>
          <w:lang w:val="nl-BE"/>
        </w:rPr>
      </w:pPr>
    </w:p>
    <w:p w14:paraId="1EA1D1BE" w14:textId="77777777" w:rsidR="000B39E1" w:rsidRDefault="00DD5254" w:rsidP="00BF06A8">
      <w:pPr>
        <w:rPr>
          <w:lang w:val="nl-BE"/>
        </w:rPr>
      </w:pPr>
      <w:r>
        <w:rPr>
          <w:lang w:val="nl-BE"/>
        </w:rPr>
        <w:t xml:space="preserve">Christophe heeft zijn viewmodels / user controls afgewerkt: personen en inschrijvingen. Er zit nog iets mis met de validatie bij personen. Johan heeft zijn 2 viewmodels / user controls afgewerkt: bestemmingen en opleindingen. Lender heeft het inlogscherm </w:t>
      </w:r>
      <w:r w:rsidR="000B39E1">
        <w:rPr>
          <w:lang w:val="nl-BE"/>
        </w:rPr>
        <w:t xml:space="preserve">in orde + 2 buttons van zijn viewmodel / user control groepsreizen. We hebben Lender op weg geholpen met de lambda voor associatie-tabellen. </w:t>
      </w:r>
    </w:p>
    <w:p w14:paraId="0BB45881" w14:textId="252ACB16" w:rsidR="00DD5254" w:rsidRDefault="000B39E1" w:rsidP="00BF06A8">
      <w:pPr>
        <w:rPr>
          <w:lang w:val="nl-BE"/>
        </w:rPr>
      </w:pPr>
      <w:r>
        <w:rPr>
          <w:lang w:val="nl-BE"/>
        </w:rPr>
        <w:t xml:space="preserve">Christophe heeft 5 unit testen geïmplementeerd. Johan en Lender dienen hier nog aan te beginnen. </w:t>
      </w:r>
      <w:r w:rsidR="00DD5254">
        <w:rPr>
          <w:lang w:val="nl-BE"/>
        </w:rPr>
        <w:t xml:space="preserve"> </w:t>
      </w:r>
    </w:p>
    <w:p w14:paraId="11CCEDA2" w14:textId="77777777" w:rsidR="00DD5254" w:rsidRDefault="00DD5254" w:rsidP="00BF06A8">
      <w:pPr>
        <w:rPr>
          <w:lang w:val="nl-BE"/>
        </w:rPr>
      </w:pPr>
    </w:p>
    <w:p w14:paraId="14990108" w14:textId="77777777" w:rsidR="00DD5254" w:rsidRDefault="00DD5254" w:rsidP="00DD5254">
      <w:pPr>
        <w:pStyle w:val="Heading3"/>
      </w:pPr>
      <w:r>
        <w:t>SCRUM rollenverdeling</w:t>
      </w:r>
    </w:p>
    <w:p w14:paraId="6E45AAF3" w14:textId="1478848F" w:rsidR="00DD5254" w:rsidRDefault="00DD5254" w:rsidP="00DD5254">
      <w:pPr>
        <w:pStyle w:val="ListParagraph"/>
        <w:numPr>
          <w:ilvl w:val="0"/>
          <w:numId w:val="38"/>
        </w:numPr>
      </w:pPr>
      <w:r>
        <w:t xml:space="preserve">SCRUM master: </w:t>
      </w:r>
      <w:r>
        <w:t>Christophe Mathieu</w:t>
      </w:r>
    </w:p>
    <w:p w14:paraId="01BC2EE2" w14:textId="29CBE5B1" w:rsidR="00DD5254" w:rsidRDefault="00DD5254" w:rsidP="00DD5254">
      <w:pPr>
        <w:pStyle w:val="ListParagraph"/>
        <w:numPr>
          <w:ilvl w:val="0"/>
          <w:numId w:val="38"/>
        </w:numPr>
      </w:pPr>
      <w:r>
        <w:t xml:space="preserve">Product owner: </w:t>
      </w:r>
      <w:r>
        <w:t>Johan Claes</w:t>
      </w:r>
    </w:p>
    <w:p w14:paraId="2B5F384B" w14:textId="77777777" w:rsidR="00DD5254" w:rsidRDefault="00DD5254" w:rsidP="00DD5254">
      <w:pPr>
        <w:pStyle w:val="ListParagraph"/>
        <w:numPr>
          <w:ilvl w:val="0"/>
          <w:numId w:val="38"/>
        </w:numPr>
        <w:rPr>
          <w:lang w:val="en-GB"/>
        </w:rPr>
      </w:pPr>
      <w:r w:rsidRPr="004426EA">
        <w:rPr>
          <w:lang w:val="en-GB"/>
        </w:rPr>
        <w:t>Development team: Johan Claes, L</w:t>
      </w:r>
      <w:r>
        <w:rPr>
          <w:lang w:val="en-GB"/>
        </w:rPr>
        <w:t>ender Boeckx &amp; Christophe Mathieu</w:t>
      </w:r>
    </w:p>
    <w:p w14:paraId="417CDD61" w14:textId="77777777" w:rsidR="00DD5254" w:rsidRPr="00DD5254" w:rsidRDefault="00DD5254" w:rsidP="00DD5254">
      <w:pPr>
        <w:rPr>
          <w:lang w:val="en-GB"/>
        </w:rPr>
      </w:pPr>
    </w:p>
    <w:p w14:paraId="7C4EF50A" w14:textId="77777777" w:rsidR="00DD5254" w:rsidRPr="00DD5254" w:rsidRDefault="00DD5254" w:rsidP="00DD5254">
      <w:pPr>
        <w:rPr>
          <w:lang w:val="en-US"/>
        </w:rPr>
      </w:pPr>
    </w:p>
    <w:p w14:paraId="0E464F52" w14:textId="77777777" w:rsidR="00DD5254" w:rsidRDefault="00DD5254" w:rsidP="00DD5254">
      <w:pPr>
        <w:pStyle w:val="Heading3"/>
        <w:rPr>
          <w:lang w:val="en-GB"/>
        </w:rPr>
      </w:pPr>
      <w:r>
        <w:rPr>
          <w:lang w:val="en-GB"/>
        </w:rPr>
        <w:t>Taken oplijsten en toekennen</w:t>
      </w:r>
    </w:p>
    <w:p w14:paraId="1C20B71B" w14:textId="147657D7" w:rsidR="00DD5254" w:rsidRPr="000B39E1" w:rsidRDefault="000B39E1" w:rsidP="00DD5254">
      <w:r w:rsidRPr="000B39E1">
        <w:t xml:space="preserve">-validatie personenViewModel + testing groepsreizen: Christophe- </w:t>
      </w:r>
      <w:r>
        <w:t xml:space="preserve">15: </w:t>
      </w:r>
    </w:p>
    <w:p w14:paraId="4945772B" w14:textId="3ADC905D" w:rsidR="000B39E1" w:rsidRPr="000B39E1" w:rsidRDefault="000B39E1" w:rsidP="00DD5254">
      <w:r w:rsidRPr="000B39E1">
        <w:t>-groepsreizen-viewmodel : Lender</w:t>
      </w:r>
    </w:p>
    <w:p w14:paraId="6CDC4DA7" w14:textId="35126210" w:rsidR="000B39E1" w:rsidRDefault="000B39E1" w:rsidP="00DD5254">
      <w:pPr>
        <w:rPr>
          <w:lang w:val="en-GB"/>
        </w:rPr>
      </w:pPr>
      <w:r>
        <w:rPr>
          <w:lang w:val="en-GB"/>
        </w:rPr>
        <w:t>-5 unit testen: Lender + Johan</w:t>
      </w:r>
    </w:p>
    <w:p w14:paraId="0C57756D" w14:textId="0C009ECE" w:rsidR="000B39E1" w:rsidRDefault="000B39E1" w:rsidP="00DD5254">
      <w:r w:rsidRPr="000B39E1">
        <w:t>-presentatie maken voor oplevering : j</w:t>
      </w:r>
      <w:r>
        <w:t>ohan</w:t>
      </w:r>
    </w:p>
    <w:p w14:paraId="33311874" w14:textId="049B47F3" w:rsidR="000B39E1" w:rsidRDefault="000B39E1" w:rsidP="00DD5254">
      <w:r>
        <w:tab/>
        <w:t>Slight 1 – 7: johan</w:t>
      </w:r>
    </w:p>
    <w:p w14:paraId="026B315B" w14:textId="36E6EBEE" w:rsidR="000B39E1" w:rsidRDefault="000B39E1" w:rsidP="00DD5254">
      <w:r>
        <w:tab/>
        <w:t>Slight 8 – 15 : christophe</w:t>
      </w:r>
    </w:p>
    <w:p w14:paraId="1BB90BAA" w14:textId="7EEDA05E" w:rsidR="000B39E1" w:rsidRDefault="000B39E1" w:rsidP="00DD5254">
      <w:r>
        <w:tab/>
        <w:t>Slight 16 – 21: lender</w:t>
      </w:r>
    </w:p>
    <w:p w14:paraId="6F63DDD3" w14:textId="7827A0DF" w:rsidR="000B39E1" w:rsidRPr="000B39E1" w:rsidRDefault="000B39E1" w:rsidP="00DD5254">
      <w:r>
        <w:tab/>
        <w:t>Ieder moet de inhoud van zijn slights verder uitdiepen.</w:t>
      </w:r>
    </w:p>
    <w:p w14:paraId="52FA55C1" w14:textId="77777777" w:rsidR="00DD5254" w:rsidRDefault="00DD5254" w:rsidP="00DD5254">
      <w:pPr>
        <w:pStyle w:val="Heading3"/>
        <w:rPr>
          <w:lang w:val="nl-BE"/>
        </w:rPr>
      </w:pPr>
      <w:r>
        <w:rPr>
          <w:lang w:val="nl-BE"/>
        </w:rPr>
        <w:t>Deadline taken</w:t>
      </w:r>
    </w:p>
    <w:p w14:paraId="4BF59B81" w14:textId="22C8942F" w:rsidR="0044003C" w:rsidRDefault="0044003C" w:rsidP="0044003C">
      <w:pPr>
        <w:ind w:left="708"/>
        <w:rPr>
          <w:lang w:val="nl-BE"/>
        </w:rPr>
      </w:pPr>
      <w:r>
        <w:rPr>
          <w:lang w:val="nl-BE"/>
        </w:rPr>
        <w:t>Alle viewmodels opgeleverd zondag 28 mei</w:t>
      </w:r>
    </w:p>
    <w:p w14:paraId="0AF3A4E0" w14:textId="22FB6E70" w:rsidR="0044003C" w:rsidRDefault="0044003C" w:rsidP="0044003C">
      <w:pPr>
        <w:ind w:left="708"/>
        <w:rPr>
          <w:lang w:val="nl-BE"/>
        </w:rPr>
      </w:pPr>
      <w:r>
        <w:rPr>
          <w:lang w:val="nl-BE"/>
        </w:rPr>
        <w:t>Alle unit testen opgeleverd maandag 29 mei</w:t>
      </w:r>
    </w:p>
    <w:p w14:paraId="774DB536" w14:textId="71D56713" w:rsidR="00BE0C2D" w:rsidRPr="0044003C" w:rsidRDefault="00BE0C2D" w:rsidP="0044003C">
      <w:pPr>
        <w:ind w:left="708"/>
        <w:rPr>
          <w:lang w:val="nl-BE"/>
        </w:rPr>
      </w:pPr>
      <w:r>
        <w:rPr>
          <w:lang w:val="nl-BE"/>
        </w:rPr>
        <w:t>Voorbereiding powerpoint tegen woensdag 31.</w:t>
      </w:r>
    </w:p>
    <w:p w14:paraId="6CFC6B2A" w14:textId="2CF03975" w:rsidR="00DD5254" w:rsidRPr="000B39E1" w:rsidRDefault="000B39E1" w:rsidP="000B39E1">
      <w:pPr>
        <w:ind w:left="708"/>
        <w:rPr>
          <w:lang w:val="en-US"/>
        </w:rPr>
      </w:pPr>
      <w:r>
        <w:rPr>
          <w:lang w:val="nl-BE"/>
        </w:rPr>
        <w:t xml:space="preserve">Johan heeft op vrijdagavond de database rechtgetrokken.. </w:t>
      </w:r>
      <w:r w:rsidRPr="000B39E1">
        <w:rPr>
          <w:lang w:val="en-US"/>
        </w:rPr>
        <w:t>azure test account expired. H</w:t>
      </w:r>
      <w:r>
        <w:rPr>
          <w:lang w:val="en-US"/>
        </w:rPr>
        <w:t>et staat nu op combell.</w:t>
      </w:r>
    </w:p>
    <w:p w14:paraId="38F20211" w14:textId="77777777" w:rsidR="00DD5254" w:rsidRDefault="00DD5254" w:rsidP="00DD5254">
      <w:pPr>
        <w:pStyle w:val="Heading3"/>
        <w:rPr>
          <w:lang w:val="nl-BE"/>
        </w:rPr>
      </w:pPr>
      <w:r>
        <w:rPr>
          <w:lang w:val="nl-BE"/>
        </w:rPr>
        <w:t>Kanban bord</w:t>
      </w:r>
    </w:p>
    <w:p w14:paraId="0C4472BA" w14:textId="77777777" w:rsidR="00DD5254" w:rsidRPr="00DD5254" w:rsidRDefault="00DD5254" w:rsidP="00DD5254">
      <w:pPr>
        <w:rPr>
          <w:lang w:val="nl-BE"/>
        </w:rPr>
      </w:pPr>
    </w:p>
    <w:p w14:paraId="33154B66" w14:textId="77777777" w:rsidR="00DD5254" w:rsidRDefault="00DD5254" w:rsidP="00DD5254">
      <w:pPr>
        <w:rPr>
          <w:lang w:val="en-GB"/>
        </w:rPr>
      </w:pPr>
    </w:p>
    <w:p w14:paraId="10FD7864" w14:textId="77777777" w:rsidR="00DD5254" w:rsidRPr="00DD5254" w:rsidRDefault="00DD5254" w:rsidP="00DD5254">
      <w:pPr>
        <w:rPr>
          <w:lang w:val="en-GB"/>
        </w:rPr>
      </w:pPr>
    </w:p>
    <w:p w14:paraId="47C29120" w14:textId="77777777" w:rsidR="00DD5254" w:rsidRDefault="00DD5254" w:rsidP="00DD5254"/>
    <w:p w14:paraId="3828C7E6" w14:textId="77777777" w:rsidR="00DD5254" w:rsidRPr="00DD5254" w:rsidRDefault="00DD5254" w:rsidP="00DD5254"/>
    <w:p w14:paraId="7EF2F397" w14:textId="77777777" w:rsidR="00DD5254" w:rsidRDefault="00DD5254" w:rsidP="00BF06A8">
      <w:pPr>
        <w:rPr>
          <w:lang w:val="nl-BE"/>
        </w:rPr>
      </w:pPr>
    </w:p>
    <w:p w14:paraId="61A36754" w14:textId="77777777" w:rsidR="00DD5254" w:rsidRPr="002D5958" w:rsidRDefault="00DD5254" w:rsidP="00BF06A8">
      <w:pPr>
        <w:rPr>
          <w:lang w:val="nl-BE"/>
        </w:rPr>
      </w:pPr>
    </w:p>
    <w:p w14:paraId="07687DC8" w14:textId="77777777" w:rsidR="00A272B1" w:rsidRPr="002D5958" w:rsidRDefault="00A272B1" w:rsidP="00A272B1">
      <w:pPr>
        <w:pStyle w:val="Head2"/>
        <w:numPr>
          <w:ilvl w:val="0"/>
          <w:numId w:val="0"/>
        </w:numPr>
        <w:tabs>
          <w:tab w:val="num" w:pos="284"/>
        </w:tabs>
        <w:ind w:hanging="567"/>
        <w:rPr>
          <w:b w:val="0"/>
          <w:smallCaps/>
          <w:vanish/>
          <w:kern w:val="32"/>
          <w:sz w:val="32"/>
          <w:lang w:val="nl-BE"/>
        </w:rPr>
      </w:pPr>
    </w:p>
    <w:sectPr w:rsidR="00A272B1" w:rsidRPr="002D5958" w:rsidSect="00FD738E">
      <w:headerReference w:type="default" r:id="rId18"/>
      <w:headerReference w:type="first" r:id="rId19"/>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4B1A" w14:textId="77777777" w:rsidR="00495BE7" w:rsidRDefault="00495BE7">
      <w:r>
        <w:separator/>
      </w:r>
    </w:p>
  </w:endnote>
  <w:endnote w:type="continuationSeparator" w:id="0">
    <w:p w14:paraId="63DEDA7F" w14:textId="77777777" w:rsidR="00495BE7" w:rsidRDefault="0049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A36D" w14:textId="77777777" w:rsidR="00495BE7" w:rsidRDefault="00495BE7">
      <w:r>
        <w:separator/>
      </w:r>
    </w:p>
  </w:footnote>
  <w:footnote w:type="continuationSeparator" w:id="0">
    <w:p w14:paraId="5F4B1356" w14:textId="77777777" w:rsidR="00495BE7" w:rsidRDefault="00495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38207F7"/>
    <w:multiLevelType w:val="hybridMultilevel"/>
    <w:tmpl w:val="6330A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3"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5"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7"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873F7"/>
    <w:multiLevelType w:val="multilevel"/>
    <w:tmpl w:val="08D05750"/>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3" w15:restartNumberingAfterBreak="0">
    <w:nsid w:val="6B1E3572"/>
    <w:multiLevelType w:val="hybridMultilevel"/>
    <w:tmpl w:val="03E0E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6"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8"/>
  </w:num>
  <w:num w:numId="2" w16cid:durableId="1570340417">
    <w:abstractNumId w:val="28"/>
  </w:num>
  <w:num w:numId="3" w16cid:durableId="1878857465">
    <w:abstractNumId w:val="5"/>
  </w:num>
  <w:num w:numId="4" w16cid:durableId="48960863">
    <w:abstractNumId w:val="17"/>
  </w:num>
  <w:num w:numId="5" w16cid:durableId="1526405147">
    <w:abstractNumId w:val="8"/>
  </w:num>
  <w:num w:numId="6" w16cid:durableId="1367372602">
    <w:abstractNumId w:val="27"/>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3"/>
  </w:num>
  <w:num w:numId="15" w16cid:durableId="1583563564">
    <w:abstractNumId w:val="31"/>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6"/>
  </w:num>
  <w:num w:numId="21" w16cid:durableId="274481173">
    <w:abstractNumId w:val="25"/>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6"/>
  </w:num>
  <w:num w:numId="28" w16cid:durableId="235434753">
    <w:abstractNumId w:val="35"/>
  </w:num>
  <w:num w:numId="29" w16cid:durableId="2127893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2"/>
  </w:num>
  <w:num w:numId="31" w16cid:durableId="513151201">
    <w:abstractNumId w:val="0"/>
  </w:num>
  <w:num w:numId="32" w16cid:durableId="1421219041">
    <w:abstractNumId w:val="30"/>
  </w:num>
  <w:num w:numId="33" w16cid:durableId="1402748195">
    <w:abstractNumId w:val="14"/>
  </w:num>
  <w:num w:numId="34" w16cid:durableId="2083719255">
    <w:abstractNumId w:val="32"/>
  </w:num>
  <w:num w:numId="35" w16cid:durableId="2065369406">
    <w:abstractNumId w:val="24"/>
  </w:num>
  <w:num w:numId="36" w16cid:durableId="1208378266">
    <w:abstractNumId w:val="29"/>
  </w:num>
  <w:num w:numId="37" w16cid:durableId="764615115">
    <w:abstractNumId w:val="15"/>
  </w:num>
  <w:num w:numId="38" w16cid:durableId="2014533135">
    <w:abstractNumId w:val="21"/>
  </w:num>
  <w:num w:numId="39" w16cid:durableId="954404483">
    <w:abstractNumId w:val="33"/>
  </w:num>
  <w:num w:numId="40" w16cid:durableId="88579690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0C1E"/>
    <w:rsid w:val="000244C2"/>
    <w:rsid w:val="00040E2E"/>
    <w:rsid w:val="00045505"/>
    <w:rsid w:val="0005424D"/>
    <w:rsid w:val="00062A43"/>
    <w:rsid w:val="00064092"/>
    <w:rsid w:val="00067A07"/>
    <w:rsid w:val="0007012C"/>
    <w:rsid w:val="000702DF"/>
    <w:rsid w:val="00070FAC"/>
    <w:rsid w:val="000723CE"/>
    <w:rsid w:val="00075600"/>
    <w:rsid w:val="00076C2A"/>
    <w:rsid w:val="00094F1E"/>
    <w:rsid w:val="00097BEA"/>
    <w:rsid w:val="000A71E0"/>
    <w:rsid w:val="000B39E1"/>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35155"/>
    <w:rsid w:val="00142C27"/>
    <w:rsid w:val="00144239"/>
    <w:rsid w:val="00151588"/>
    <w:rsid w:val="0015332E"/>
    <w:rsid w:val="00153653"/>
    <w:rsid w:val="00155D8C"/>
    <w:rsid w:val="00156AE6"/>
    <w:rsid w:val="00156F1C"/>
    <w:rsid w:val="00157ABB"/>
    <w:rsid w:val="00160930"/>
    <w:rsid w:val="001623A3"/>
    <w:rsid w:val="00166BB3"/>
    <w:rsid w:val="00167371"/>
    <w:rsid w:val="0017161D"/>
    <w:rsid w:val="00172784"/>
    <w:rsid w:val="00177FBF"/>
    <w:rsid w:val="00183B0A"/>
    <w:rsid w:val="001865B5"/>
    <w:rsid w:val="001A1C3D"/>
    <w:rsid w:val="001B0CC8"/>
    <w:rsid w:val="001B2F71"/>
    <w:rsid w:val="001B2F9A"/>
    <w:rsid w:val="001B4530"/>
    <w:rsid w:val="001B7938"/>
    <w:rsid w:val="001C01E3"/>
    <w:rsid w:val="001C18E2"/>
    <w:rsid w:val="001C732B"/>
    <w:rsid w:val="001D0582"/>
    <w:rsid w:val="001D6344"/>
    <w:rsid w:val="001E1D27"/>
    <w:rsid w:val="001E7141"/>
    <w:rsid w:val="001F2D73"/>
    <w:rsid w:val="001F4C68"/>
    <w:rsid w:val="001F70CA"/>
    <w:rsid w:val="00200C7D"/>
    <w:rsid w:val="002029F8"/>
    <w:rsid w:val="0021007A"/>
    <w:rsid w:val="00211CE2"/>
    <w:rsid w:val="002136C1"/>
    <w:rsid w:val="00222F46"/>
    <w:rsid w:val="002328CA"/>
    <w:rsid w:val="00234DDC"/>
    <w:rsid w:val="002357BC"/>
    <w:rsid w:val="00237C44"/>
    <w:rsid w:val="00242560"/>
    <w:rsid w:val="00251F55"/>
    <w:rsid w:val="00253BA8"/>
    <w:rsid w:val="00253D4E"/>
    <w:rsid w:val="00254B04"/>
    <w:rsid w:val="00264F85"/>
    <w:rsid w:val="00275C0B"/>
    <w:rsid w:val="00276897"/>
    <w:rsid w:val="002803B3"/>
    <w:rsid w:val="002812BC"/>
    <w:rsid w:val="00286B4D"/>
    <w:rsid w:val="002906C2"/>
    <w:rsid w:val="002919E6"/>
    <w:rsid w:val="00291F78"/>
    <w:rsid w:val="002965C1"/>
    <w:rsid w:val="002A0152"/>
    <w:rsid w:val="002A5EEA"/>
    <w:rsid w:val="002A6448"/>
    <w:rsid w:val="002B7451"/>
    <w:rsid w:val="002C3772"/>
    <w:rsid w:val="002C418B"/>
    <w:rsid w:val="002D5958"/>
    <w:rsid w:val="002E2FB9"/>
    <w:rsid w:val="002E351F"/>
    <w:rsid w:val="002E431B"/>
    <w:rsid w:val="002E5D08"/>
    <w:rsid w:val="002F6F60"/>
    <w:rsid w:val="003001FC"/>
    <w:rsid w:val="00300B4D"/>
    <w:rsid w:val="00305724"/>
    <w:rsid w:val="00313963"/>
    <w:rsid w:val="003312CD"/>
    <w:rsid w:val="00333825"/>
    <w:rsid w:val="003500D0"/>
    <w:rsid w:val="00352B2A"/>
    <w:rsid w:val="00354A98"/>
    <w:rsid w:val="00355E05"/>
    <w:rsid w:val="00366537"/>
    <w:rsid w:val="003726ED"/>
    <w:rsid w:val="00380114"/>
    <w:rsid w:val="003813F1"/>
    <w:rsid w:val="00391EC8"/>
    <w:rsid w:val="00394F54"/>
    <w:rsid w:val="003A0A7B"/>
    <w:rsid w:val="003A3D56"/>
    <w:rsid w:val="003A5CD1"/>
    <w:rsid w:val="003A750E"/>
    <w:rsid w:val="003B084A"/>
    <w:rsid w:val="003B14F4"/>
    <w:rsid w:val="003B2D6B"/>
    <w:rsid w:val="003C6257"/>
    <w:rsid w:val="003D17A5"/>
    <w:rsid w:val="003D46B4"/>
    <w:rsid w:val="003D5CF1"/>
    <w:rsid w:val="003D688A"/>
    <w:rsid w:val="003E77FF"/>
    <w:rsid w:val="003F03B1"/>
    <w:rsid w:val="003F273E"/>
    <w:rsid w:val="003F42A2"/>
    <w:rsid w:val="003F7CDC"/>
    <w:rsid w:val="00401274"/>
    <w:rsid w:val="00401494"/>
    <w:rsid w:val="004025A1"/>
    <w:rsid w:val="00415B9C"/>
    <w:rsid w:val="004163DE"/>
    <w:rsid w:val="00424212"/>
    <w:rsid w:val="00425380"/>
    <w:rsid w:val="00426EAC"/>
    <w:rsid w:val="00433FD0"/>
    <w:rsid w:val="0044003C"/>
    <w:rsid w:val="004420CE"/>
    <w:rsid w:val="004426EA"/>
    <w:rsid w:val="00444640"/>
    <w:rsid w:val="00444DF4"/>
    <w:rsid w:val="004544A0"/>
    <w:rsid w:val="004713EA"/>
    <w:rsid w:val="00482B04"/>
    <w:rsid w:val="00486D15"/>
    <w:rsid w:val="00492CF1"/>
    <w:rsid w:val="00495BE7"/>
    <w:rsid w:val="004A1AC5"/>
    <w:rsid w:val="004B0638"/>
    <w:rsid w:val="004B1E44"/>
    <w:rsid w:val="004B2BFF"/>
    <w:rsid w:val="004C1EA7"/>
    <w:rsid w:val="004D5970"/>
    <w:rsid w:val="004E25AF"/>
    <w:rsid w:val="004E6D63"/>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5F12"/>
    <w:rsid w:val="00677A5C"/>
    <w:rsid w:val="00682549"/>
    <w:rsid w:val="00683F8C"/>
    <w:rsid w:val="00690B26"/>
    <w:rsid w:val="00694A73"/>
    <w:rsid w:val="006977FF"/>
    <w:rsid w:val="00697CC4"/>
    <w:rsid w:val="006A02D1"/>
    <w:rsid w:val="006A3991"/>
    <w:rsid w:val="006A5099"/>
    <w:rsid w:val="006C01C8"/>
    <w:rsid w:val="006C0CC7"/>
    <w:rsid w:val="006C5DE9"/>
    <w:rsid w:val="006D16FE"/>
    <w:rsid w:val="006D2B37"/>
    <w:rsid w:val="006E0083"/>
    <w:rsid w:val="006E00EA"/>
    <w:rsid w:val="006E3017"/>
    <w:rsid w:val="006E4FC4"/>
    <w:rsid w:val="006E5F9F"/>
    <w:rsid w:val="006E7408"/>
    <w:rsid w:val="006E7E79"/>
    <w:rsid w:val="006F3E91"/>
    <w:rsid w:val="006F50DE"/>
    <w:rsid w:val="006F7AE2"/>
    <w:rsid w:val="00700985"/>
    <w:rsid w:val="00701BCC"/>
    <w:rsid w:val="0070240E"/>
    <w:rsid w:val="00704DB3"/>
    <w:rsid w:val="00710C0F"/>
    <w:rsid w:val="007118B8"/>
    <w:rsid w:val="007232F3"/>
    <w:rsid w:val="00737D89"/>
    <w:rsid w:val="00746B1D"/>
    <w:rsid w:val="00751049"/>
    <w:rsid w:val="007533EE"/>
    <w:rsid w:val="0075573A"/>
    <w:rsid w:val="0076204C"/>
    <w:rsid w:val="007659AE"/>
    <w:rsid w:val="00773542"/>
    <w:rsid w:val="00775C1C"/>
    <w:rsid w:val="0077754F"/>
    <w:rsid w:val="007916C6"/>
    <w:rsid w:val="00794AC7"/>
    <w:rsid w:val="007976E9"/>
    <w:rsid w:val="007A39E2"/>
    <w:rsid w:val="007A3E45"/>
    <w:rsid w:val="007B5B09"/>
    <w:rsid w:val="007C1F63"/>
    <w:rsid w:val="007C498C"/>
    <w:rsid w:val="007D0E52"/>
    <w:rsid w:val="007D3BFA"/>
    <w:rsid w:val="007D5BC4"/>
    <w:rsid w:val="007D63E9"/>
    <w:rsid w:val="007E1ECC"/>
    <w:rsid w:val="007E2236"/>
    <w:rsid w:val="007E2BB9"/>
    <w:rsid w:val="007E44E2"/>
    <w:rsid w:val="007E4885"/>
    <w:rsid w:val="007F546F"/>
    <w:rsid w:val="007F5687"/>
    <w:rsid w:val="00801CA5"/>
    <w:rsid w:val="008057E2"/>
    <w:rsid w:val="00806DC1"/>
    <w:rsid w:val="0080735A"/>
    <w:rsid w:val="00815EFF"/>
    <w:rsid w:val="00843ADD"/>
    <w:rsid w:val="00847AC8"/>
    <w:rsid w:val="00854EA0"/>
    <w:rsid w:val="00855396"/>
    <w:rsid w:val="008661DD"/>
    <w:rsid w:val="00871AF3"/>
    <w:rsid w:val="00892729"/>
    <w:rsid w:val="008A070A"/>
    <w:rsid w:val="008A2ADD"/>
    <w:rsid w:val="008A3442"/>
    <w:rsid w:val="008B0804"/>
    <w:rsid w:val="008B2162"/>
    <w:rsid w:val="008B68CD"/>
    <w:rsid w:val="008C162C"/>
    <w:rsid w:val="008C1838"/>
    <w:rsid w:val="008E455B"/>
    <w:rsid w:val="008E6C42"/>
    <w:rsid w:val="008E7269"/>
    <w:rsid w:val="008E7997"/>
    <w:rsid w:val="008F175F"/>
    <w:rsid w:val="008F4640"/>
    <w:rsid w:val="008F7302"/>
    <w:rsid w:val="009024E8"/>
    <w:rsid w:val="00910009"/>
    <w:rsid w:val="009273A9"/>
    <w:rsid w:val="00937443"/>
    <w:rsid w:val="00947CB0"/>
    <w:rsid w:val="0095178E"/>
    <w:rsid w:val="00954493"/>
    <w:rsid w:val="009545C3"/>
    <w:rsid w:val="009558EF"/>
    <w:rsid w:val="00961347"/>
    <w:rsid w:val="00963FFB"/>
    <w:rsid w:val="00967692"/>
    <w:rsid w:val="00973017"/>
    <w:rsid w:val="009743C6"/>
    <w:rsid w:val="00975D41"/>
    <w:rsid w:val="00985097"/>
    <w:rsid w:val="0099138D"/>
    <w:rsid w:val="009951F3"/>
    <w:rsid w:val="009B0C2A"/>
    <w:rsid w:val="009B1273"/>
    <w:rsid w:val="009B1E97"/>
    <w:rsid w:val="009B4039"/>
    <w:rsid w:val="009B4C23"/>
    <w:rsid w:val="009B53C2"/>
    <w:rsid w:val="009C0541"/>
    <w:rsid w:val="009C7714"/>
    <w:rsid w:val="009D1A65"/>
    <w:rsid w:val="009D740E"/>
    <w:rsid w:val="009E1D79"/>
    <w:rsid w:val="009F1D73"/>
    <w:rsid w:val="00A00681"/>
    <w:rsid w:val="00A00D17"/>
    <w:rsid w:val="00A05249"/>
    <w:rsid w:val="00A07A68"/>
    <w:rsid w:val="00A12DDB"/>
    <w:rsid w:val="00A1320D"/>
    <w:rsid w:val="00A17B95"/>
    <w:rsid w:val="00A272B1"/>
    <w:rsid w:val="00A32ACF"/>
    <w:rsid w:val="00A35D47"/>
    <w:rsid w:val="00A35F09"/>
    <w:rsid w:val="00A417CA"/>
    <w:rsid w:val="00A41D6F"/>
    <w:rsid w:val="00A42F32"/>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D4B0A"/>
    <w:rsid w:val="00AE15C5"/>
    <w:rsid w:val="00AE7FB3"/>
    <w:rsid w:val="00AF1028"/>
    <w:rsid w:val="00AF22ED"/>
    <w:rsid w:val="00AF4D6C"/>
    <w:rsid w:val="00AF5625"/>
    <w:rsid w:val="00B042E6"/>
    <w:rsid w:val="00B122F5"/>
    <w:rsid w:val="00B12583"/>
    <w:rsid w:val="00B130F0"/>
    <w:rsid w:val="00B15E13"/>
    <w:rsid w:val="00B20BFF"/>
    <w:rsid w:val="00B20D75"/>
    <w:rsid w:val="00B21A2B"/>
    <w:rsid w:val="00B25412"/>
    <w:rsid w:val="00B26C9E"/>
    <w:rsid w:val="00B30422"/>
    <w:rsid w:val="00B31769"/>
    <w:rsid w:val="00B40279"/>
    <w:rsid w:val="00B51EF0"/>
    <w:rsid w:val="00B550D4"/>
    <w:rsid w:val="00B5768F"/>
    <w:rsid w:val="00B60CD5"/>
    <w:rsid w:val="00B6126B"/>
    <w:rsid w:val="00B6265D"/>
    <w:rsid w:val="00B64E5F"/>
    <w:rsid w:val="00B67D8A"/>
    <w:rsid w:val="00B74C34"/>
    <w:rsid w:val="00B75171"/>
    <w:rsid w:val="00B76B83"/>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51D"/>
    <w:rsid w:val="00BC0D30"/>
    <w:rsid w:val="00BC2094"/>
    <w:rsid w:val="00BC3ACC"/>
    <w:rsid w:val="00BC44C2"/>
    <w:rsid w:val="00BC7E7E"/>
    <w:rsid w:val="00BD3059"/>
    <w:rsid w:val="00BD55EB"/>
    <w:rsid w:val="00BD6690"/>
    <w:rsid w:val="00BE0C2D"/>
    <w:rsid w:val="00BE17C4"/>
    <w:rsid w:val="00BF06A8"/>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0BBA"/>
    <w:rsid w:val="00C749BC"/>
    <w:rsid w:val="00C75D5E"/>
    <w:rsid w:val="00C87AC7"/>
    <w:rsid w:val="00C90706"/>
    <w:rsid w:val="00C91EE8"/>
    <w:rsid w:val="00C9598D"/>
    <w:rsid w:val="00C97BD5"/>
    <w:rsid w:val="00CA3924"/>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4A"/>
    <w:rsid w:val="00D458F7"/>
    <w:rsid w:val="00D47B38"/>
    <w:rsid w:val="00D5132F"/>
    <w:rsid w:val="00D54B1B"/>
    <w:rsid w:val="00D60AF2"/>
    <w:rsid w:val="00D6622E"/>
    <w:rsid w:val="00D70187"/>
    <w:rsid w:val="00D77078"/>
    <w:rsid w:val="00D84ABD"/>
    <w:rsid w:val="00D90C9C"/>
    <w:rsid w:val="00D912AA"/>
    <w:rsid w:val="00D93AB6"/>
    <w:rsid w:val="00D958D5"/>
    <w:rsid w:val="00DA2E93"/>
    <w:rsid w:val="00DA5C3A"/>
    <w:rsid w:val="00DB424B"/>
    <w:rsid w:val="00DB6CC5"/>
    <w:rsid w:val="00DC0707"/>
    <w:rsid w:val="00DC1E00"/>
    <w:rsid w:val="00DC2D37"/>
    <w:rsid w:val="00DC62F6"/>
    <w:rsid w:val="00DD5254"/>
    <w:rsid w:val="00DE41B2"/>
    <w:rsid w:val="00DE42A2"/>
    <w:rsid w:val="00DF406B"/>
    <w:rsid w:val="00DF4483"/>
    <w:rsid w:val="00DF4E53"/>
    <w:rsid w:val="00E003B1"/>
    <w:rsid w:val="00E03D3F"/>
    <w:rsid w:val="00E04658"/>
    <w:rsid w:val="00E05791"/>
    <w:rsid w:val="00E07D64"/>
    <w:rsid w:val="00E1195B"/>
    <w:rsid w:val="00E11F73"/>
    <w:rsid w:val="00E17BED"/>
    <w:rsid w:val="00E21CD6"/>
    <w:rsid w:val="00E2798F"/>
    <w:rsid w:val="00E27B4F"/>
    <w:rsid w:val="00E30870"/>
    <w:rsid w:val="00E44AF0"/>
    <w:rsid w:val="00E4608F"/>
    <w:rsid w:val="00E54E3F"/>
    <w:rsid w:val="00E60595"/>
    <w:rsid w:val="00E60A38"/>
    <w:rsid w:val="00E65334"/>
    <w:rsid w:val="00E714E6"/>
    <w:rsid w:val="00E71E01"/>
    <w:rsid w:val="00E7274B"/>
    <w:rsid w:val="00E75275"/>
    <w:rsid w:val="00E757EF"/>
    <w:rsid w:val="00E83A19"/>
    <w:rsid w:val="00E849C2"/>
    <w:rsid w:val="00E96B8A"/>
    <w:rsid w:val="00E96DF6"/>
    <w:rsid w:val="00E9742A"/>
    <w:rsid w:val="00EB0755"/>
    <w:rsid w:val="00EB1548"/>
    <w:rsid w:val="00EB2571"/>
    <w:rsid w:val="00EB3E41"/>
    <w:rsid w:val="00EB75B0"/>
    <w:rsid w:val="00EC28CF"/>
    <w:rsid w:val="00EC3C58"/>
    <w:rsid w:val="00EC41A1"/>
    <w:rsid w:val="00EC63C2"/>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0D5D"/>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35F1"/>
    <w:rsid w:val="00FD55F0"/>
    <w:rsid w:val="00FD738E"/>
    <w:rsid w:val="00FE0F37"/>
    <w:rsid w:val="00FE26F5"/>
    <w:rsid w:val="00FE4507"/>
    <w:rsid w:val="00FF0536"/>
    <w:rsid w:val="00FF1334"/>
    <w:rsid w:val="00FF3679"/>
    <w:rsid w:val="00FF3A8E"/>
    <w:rsid w:val="00FF5B15"/>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374">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0</TotalTime>
  <Pages>14</Pages>
  <Words>1871</Words>
  <Characters>10668</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Johan Claes</cp:lastModifiedBy>
  <cp:revision>3</cp:revision>
  <cp:lastPrinted>2001-11-19T09:17:00Z</cp:lastPrinted>
  <dcterms:created xsi:type="dcterms:W3CDTF">2023-05-27T13:58:00Z</dcterms:created>
  <dcterms:modified xsi:type="dcterms:W3CDTF">2023-05-27T14:00:00Z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